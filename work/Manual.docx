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DDA" w:rsidRPr="00C913DC" w:rsidRDefault="0052559C" w:rsidP="00C913DC">
      <w:pPr>
        <w:pStyle w:val="Heading1"/>
      </w:pPr>
      <w:r>
        <w:rPr>
          <w:noProof/>
          <w:lang w:eastAsia="en-US"/>
        </w:rPr>
        <w:drawing>
          <wp:anchor distT="0" distB="0" distL="114300" distR="114300" simplePos="0" relativeHeight="251658240" behindDoc="0" locked="0" layoutInCell="1" allowOverlap="1">
            <wp:simplePos x="0" y="0"/>
            <wp:positionH relativeFrom="margin">
              <wp:posOffset>1140460</wp:posOffset>
            </wp:positionH>
            <wp:positionV relativeFrom="paragraph">
              <wp:posOffset>0</wp:posOffset>
            </wp:positionV>
            <wp:extent cx="4059555" cy="25374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_logo.png"/>
                    <pic:cNvPicPr/>
                  </pic:nvPicPr>
                  <pic:blipFill>
                    <a:blip r:embed="rId9">
                      <a:extLst>
                        <a:ext uri="{28A0092B-C50C-407E-A947-70E740481C1C}">
                          <a14:useLocalDpi xmlns:a14="http://schemas.microsoft.com/office/drawing/2010/main" val="0"/>
                        </a:ext>
                      </a:extLst>
                    </a:blip>
                    <a:stretch>
                      <a:fillRect/>
                    </a:stretch>
                  </pic:blipFill>
                  <pic:spPr>
                    <a:xfrm>
                      <a:off x="0" y="0"/>
                      <a:ext cx="4059555" cy="2537460"/>
                    </a:xfrm>
                    <a:prstGeom prst="rect">
                      <a:avLst/>
                    </a:prstGeom>
                  </pic:spPr>
                </pic:pic>
              </a:graphicData>
            </a:graphic>
            <wp14:sizeRelH relativeFrom="margin">
              <wp14:pctWidth>0</wp14:pctWidth>
            </wp14:sizeRelH>
            <wp14:sizeRelV relativeFrom="margin">
              <wp14:pctHeight>0</wp14:pctHeight>
            </wp14:sizeRelV>
          </wp:anchor>
        </w:drawing>
      </w:r>
      <w:r w:rsidR="00C913DC" w:rsidRPr="00C913DC">
        <w:t>Chapter One: The Ordona Festival</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Link awoke to the sound of children screaming outside. While unusual in this small, peaceful town, Link immediately remembered why the noise was more prominent today: The Ordona Festival. Every year the village gets together to celebrate the Spirit of Light that blesses their town with peace, and every year the celebration brings raucous behavior from usually tame townspeople. Link couldn’t help but smile, however. An unusually quiet person himself, the festival always brought out the best in everyone, himself included.</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Link quickly prepared himself, which mostly consisted of splashing himself a few times with water from the basin he kept inside, shaking out his naturally unkempt hair, and putting on a cleaner set of clothes so as to be slightly more presentable, given the nature of the day. He would never fit in with the higher society over at Hyrule Castle, for example, but he at least wanted to look a little less like a mangy ranch hand for a day. Once he felt suitably less dirty, Link took a step out his door and was bombarded with the full force of music, laughter, and children from the festival, as well as brighter than usual sunlight that could only mean Ordona was pleased with the village’s display.</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“Link, come on! You’re gonna miss the whole festival!” Some of the children had been chasing each other around his loft trying to make as much noise as possible in order to stir him, and now where standing impatiently at the foot of the ladder looking very pleased with themselves. Link quickly nodded and climbed down the ladder, hopping the last few rungs in his excitement.</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“Daddy set up an obstacle course around town for all the kids, and whoever can run through it fast enough and light all the torches wins!” One of the boys said as they ran alongside Link into town.</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“Yeah, they really outdid themselves this year! There’s also goat rides, and milking contests, and Rudy is doing blacksmith demonstrations all day!” Francis, the youngest boy, chimed in.</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By this time they had reached town and Link could see for himself the impressive scope of the festival. Lanterns were hung up everywhere, strings of Ordonian crested flags lined each house, and the town was bustling with a level of activity that Link didn’t think it was capable of. He didn’t even know where to start. The town merchants had their wares on display, as well as some specialty items just for the festival. He could hear the clack of metal on metal and see occasional sparks from across the village as Rudy the Blacksmith tempered various farming tools as well as the occasional sword or axe, most of which were shipped off to the Hyrule Castle guards. Link could also faintly make out the obstacle course in the distance, illuminated by the glow of torches.</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 xml:space="preserve">“What do you wanna do, Link?” “Yeah, what do you wanna do?” Two of the boys blurted out practically in unison, clearly unable to hold in their excitement. Link was something of a role model to the boys in town, and they were rarely away from his side, which didn’t bother him at all since he was without a family of his own and considered the boys to be like brothers to him. He still wasn’t sure how he came to end up in Ordon Village in the first place, and the locals would only tell him that he was “an unexplained miracle” and that he shouldn’t </w:t>
      </w:r>
      <w:r w:rsidRPr="00C913DC">
        <w:rPr>
          <w:rFonts w:ascii="Cambria" w:hAnsi="Cambria" w:cs="Cambria"/>
          <w:sz w:val="21"/>
          <w:szCs w:val="21"/>
          <w:lang w:val="en"/>
        </w:rPr>
        <w:lastRenderedPageBreak/>
        <w:t>question things like that, that it’s stuff for adults to worry about. While Link was always curious about his origins, he still settled into his new home as if he’d been born there, and taken to everyone in town the same.</w:t>
      </w:r>
    </w:p>
    <w:p w:rsidR="00C913DC" w:rsidRPr="00C913DC" w:rsidRDefault="00C913DC" w:rsidP="00C913DC">
      <w:pPr>
        <w:autoSpaceDE w:val="0"/>
        <w:autoSpaceDN w:val="0"/>
        <w:adjustRightInd w:val="0"/>
        <w:spacing w:after="120" w:line="240" w:lineRule="auto"/>
        <w:rPr>
          <w:rFonts w:ascii="Cambria" w:hAnsi="Cambria" w:cs="Cambria"/>
          <w:sz w:val="21"/>
          <w:szCs w:val="21"/>
          <w:lang w:val="en"/>
        </w:rPr>
      </w:pPr>
      <w:r w:rsidRPr="00C913DC">
        <w:rPr>
          <w:rFonts w:ascii="Cambria" w:hAnsi="Cambria" w:cs="Cambria"/>
          <w:sz w:val="21"/>
          <w:szCs w:val="21"/>
          <w:lang w:val="en"/>
        </w:rPr>
        <w:t>Link smiled at the boys as they bounced up and down and then led them to the obstacle course that they couldn’t stop talking about.</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“Ah…there you are, Link. I thought you’d sleep right through the festival. How are you, my boy?” Tristan beamed at him. He was an older man, with hair that only seemed to end when it got to the top of his head, and a face weathered with wrinkles and old battle scars. He wore a smile proudly, however, as if it was the only expression he had left after all that he had seen, and it grew even brighter when Link was near, whom he considered the son he never got to have.</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“Uncle Tristan! Can we try the obstacle course?” Francis asked finally, interrupting Link and Tristan’s conversation.</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“Well I’m afraid you’re a little too young, son, but your brothers can, if they’d like.” Tristan said, his smile unwavering. He patted Francis on the head affectionately and promised him a chance at the next festival. Francis gave a half-hearted smile and sulked off to watch the older guys have his fun.</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Link and the two other boys, Jarred and Quint, all walked up to the starting line with color-coded torches in their hands. They each glanced at each other, a look of competitive respect between them, as Tristan explained the rules.</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“Okay, so the rules are simple. Each of you has to make it to the finish line of the obstacle course after lighting each lantern that corresponds to your color. The first one to make it, wins the prize. You must stay on the path marked out, and anyone caught cheating will be disqualified and then punished for disrespecting the sanctity of the festival. Remember, kids, this is not just a race…it’s a tribute to Ordona, signifying our appreciation for all the light she bestows on us and our lives. Now, if there are no questions…let’s race!”</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The crowd surrounding the course all counted to three and yelled “Go!” and the three boys were off. For a brief second Link wondered what might happen if his torch went out before he finished, but he shrugged off the thought once he realized that the Spirit of Light was watching over them and had been enchanting all of the flames in the village for the day. Satisfied that he had nothing to worry about, Link put all of his effort into finishing the race. He was already behind the smaller and faster boys and needed to catch up if he didn’t want them to hold the victory against him for the entire year.</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Link rounded the first corner, taking a wide turn in order to light the first lantern without slowing down, and then glanced ahead to see what the first obstacle was. An old tree had been hollowed out and placed across the path, propped up by a large rock to give it a surprisingly steep incline. As Link approached, he saw one of the boys, Quint, sliding down the incline.</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“I’m never gonna get up there, Link! I’m too small!” Quint cried out when Link was close enough. After pausing for a second to think, Link decided not to let the boy give up hope and crawled his way up the tunnel, being careful not to let the torch scorch the inside of the tree or himself. Once he reached the top, he used his free arm to lift the boy up out of the tunnel and release him gently near the ground. Then he hopped down himself and raced past the boy, who could barely sputter out a thank you before Link was gone. Quint smiled and began sprinting to catch up to Link.</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After a few more torches and some other minor obstacles, Link saw Jarred in the distance, pacing himself since he realized he was so far ahead. As Link began to gain on the boy, he saw ahead to the next obstacle and started to panic. The fishing pond lay ahead, with three lanterns hung in reach over it, and Link realized that this was part of the course. Link had been trying to teach Jarred to swim, but the boy couldn’t seem to get it. The last time they had practiced, he had nearly drowned and swore off water for good. Link then became furious at Tristan, who knew that Jarred couldn’t swim but let him race anyway. Now he would just reach the edge of the dock and start crying because he couldn’t finish, and it was Link’s fault for not trying harder to teach the boy.</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Jarred reached the water mere seconds before Link caught up to him, and with barely a second thought, Link scooped up the boy, placed him on his shoulders, and hopped into the water, holding his torch away from Jarred and the water.</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lastRenderedPageBreak/>
        <w:t>“What are you doing?” Jarred shouted, kicking and screaming as he nearly slipped off of Link’s shoulders. He grasped his own torch tightly in one hand and used his other hand to nearly strangle Link as he tried to regain his balance with his feet slightly buoyant. Link apologized and explained that if he had asked permission, it wouldn’t have worked. Jarred didn’t respond, but was secretly thankful for Link’s help, and even more secretly felt better about being in the water now and would have to make a note to try learning to swim again later to surprise Link as a thank you.</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They reached the center of the pond relatively quickly and lit the lanterns just as Quint hopped into the pond.</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“Hey! That’s cheating!” He cried out when he saw Jarred casually resting atop Link’s shoulders, ignoring the fact that Link had already helped him earlier. He reached his lantern a few minutes later, stretched as high as he could to light it, and then swam as fast as he could with one hand to catch up to Link and Jarred, who were nearly at the end of the pond by then.</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Once the two reached the dock, Jarred lifted himself off of Link’s shoulders and took off running. Link smiled at the boy’s competitive spirit and pulled himself on to land, pausing only briefly to shake himself dry a bit before running off after his little brother, slightly slower now from all the water weight. Quint arose on to the dock a little while after and ran as fast as his little legs could take him, crying out “Wait for me, guys!”</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“It’s the final stretch, and it looks like Jarred is in the lead, but Link is catching up and Quint is gaining on them both. It all comes down to one more lantern, some tricky footing, and a last minute finish!” The boys heard Tristan yelling to the crowd from a distance. Just as Link wondered what tricky footing might mean, he turned the corner and came to a series of fence posts stuck in the ground, with the final lantern hoisted high above them and Jarred already perched on a post. Link carefully positioned himself atop the first post, his body nearly too big to balance, and slowly stepped from post to post, losing focus momentarily as Jarred yelled “Got it!” when he lit the final lantern and then bounced through the last few posts and back on to solid ground.</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Link carefully hopped the posts two at a time, lit the lantern with a quick swipe of his torch, and then jumped the last few posts to land on the path. He glanced back briefly to see Quint climb atop the first post, and then took off after Jarred.</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“I can’t wait to see what I’m gonna win!” Jarred said with excitement as he scurried down the final stretch with Link slowly catching up. Quint was still trailing them, looking somewhat discouraged, but trying his hardest. They both used one last burst of energy to try and catch up, but just as Link was nearly in step in Jarred, the race was over. Link tripped over the finish line as his front foot caught Jarred’s back foot and tumbled head over heels into the crowd that had inched closer and closer in anticipation. He heard Tristan’s voice too far off in the distance, saying “And the winner is Jar – Link, are you okay?”</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Then all of Link’s senses blurred and his equilibrium was thrown off as he felt himself begin to float. Soon the floating died down and the first thing to come back was his balance, as he suddenly realized he was on his feet again, although supported on both sides. Then vision started to return as some blurry figures came into focus, who he soon noticed where asking him questions about himself.</w:t>
      </w:r>
      <w:r w:rsidRPr="00C913DC">
        <w:rPr>
          <w:rFonts w:ascii="Cambria" w:hAnsi="Cambria" w:cs="Cambria"/>
          <w:sz w:val="21"/>
          <w:szCs w:val="21"/>
          <w:lang w:val="en"/>
        </w:rPr>
        <w:br/>
        <w:t>“What’s your name?”</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“Do you know where you are?”</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“How many rupees am I holding up?”</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Link blinked a few times, rubbed his eyes, and then shook his head to clear away what was left of the fuzziness. He looked around at the crowd of people surrounding him and gave what semblance of a smile he could to assure them he was okay. He shrugged off the men holding him up, thanked them, and walked a few steps to sit on a nearby stump.</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“So…you’re okay, right, big brother?” Jarred asked, his head slightly cocked to the side as he tried to see Link’s covered face more clearly. Link nodded and met eyes with the boys to show he was serious. Jarred smiled, satisfied, and turned to Tristan. “So what do I win, Uncle Tristan?”</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Tristan’s smile returned to its usual fervor as he knelt to be level with the boy. “Why don’t you go tell Rudy that you won the race? He has something special just for you.”</w:t>
      </w:r>
      <w:r w:rsidRPr="00C913DC">
        <w:rPr>
          <w:rFonts w:ascii="Cambria" w:hAnsi="Cambria" w:cs="Cambria"/>
          <w:sz w:val="21"/>
          <w:szCs w:val="21"/>
          <w:lang w:val="en"/>
        </w:rPr>
        <w:br/>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lastRenderedPageBreak/>
        <w:t>Jarred’s eyes lit up and he took off with a surprising amount of energy left from the race. He came back a few minutes later to show off his prize.</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“It’s a real hunting knife! Rudy said that it’s the perfect prize for a young man who’s ready to take on the world!” Jarred’s expression suddenly became somber as he looked at the blade. “But…I’m not ready to take on the world. I can’t even swim. I don’t deserve this knife.” He walked over to Link, who was feeling better and sitting upright on the stump, and handed him the knife. “You really won this, Link. I wouldn’t have finished if you hadn’t helped me.”</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 xml:space="preserve">“I wouldn’t have either! You’re our hero, Link!” Quint chimed in. </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They both hugged Link, who smiled at them both and then examined the blade before tucking it into his belt. He thanked them both as everyone cheered and went back to dancing and talking.</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“You really are something, son, you know that? Lose the race because you can’t leave your friends behind. It’s times like this that I wish you really were my son…because I’m so proud of you.” Tristan patted Link on the shoulder and then helped him up. “You better take care of that blade, too. It’s a fine creation…Rudy really outdid himself with the prizes for my little game here. I have no doubt you’ll know what to do with it, though. You’re a smart, intuitive kid, and I feel like you’re gonna go down in history…just like the last boy that shared your name. That wasn’t coincidence, you know.” Tristan gave Link a look of pure respect and love, smiled brightly, and then turned to leave. “Take care, my boy. Go enjoy the rest of the festival…there’s still plenty to see!”</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Link watched Tristan leave and then thought about what he had said for a while. “Last boy that shared your name…” Link had heard of the Hero of Legend before, but never thought anything of it. But now…was it true? Were they somehow bonded together by name? It seemed crazy…he was just a small town farm hand…never even left Ordon. There was nothing legendary about him.</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“Hi Link!” Link was brought out of his thoughts by a familiar voice from behind him. He turned to see his childhood friend, Crista, standing before him, smiling brightly. “I heard that you won the race…well…kind of, but I was stuck at the market with Mother and couldn’t watch it, so I had to at least come congratulate you. So…congratulations!” Before he knew it she was hugging him, and he was so shocked that he didn’t know at first what to do with his hands. She smelled like whistlegrass and fresh herbs, since her family provided all the potions and elixirs for the market, and Link forgot for a second how much his head still hurt. A stray wind blew her wavy auburn hair into his face and he was reminded of when they picked JuJu flowers in the meadow and then lay there next to each other naming the clouds, her hair brushing his face whenever she turned to say something to him.</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She pulled away from the embrace that felt like a thousand moments rolled into one and stood there awkwardly for a few seconds, staring at him.</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“Um…like I said, I can’t stay long because Mother needs me back at the market…but we’ll have to go flower picking sometime soon. Or use that new hunting knife to cut some Deku sticks to sell. Mother hasn’t had the time to cut sticks lately, and the children love playing hero with those Deku sticks. Anyway…I’ll be seeing you, Link!” She flashed one more perfect smile and then was off. Link watched her leave until she was just a distant figure and then went to find the other boys.</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w:t>
      </w:r>
      <w:r w:rsidRPr="00C913DC">
        <w:rPr>
          <w:rFonts w:ascii="Cambria" w:hAnsi="Cambria" w:cs="Cambria"/>
          <w:i/>
          <w:iCs/>
          <w:sz w:val="21"/>
          <w:szCs w:val="21"/>
          <w:lang w:val="en"/>
        </w:rPr>
        <w:t>Link…</w:t>
      </w:r>
      <w:r w:rsidRPr="00C913DC">
        <w:rPr>
          <w:rFonts w:ascii="Cambria" w:hAnsi="Cambria" w:cs="Cambria"/>
          <w:sz w:val="21"/>
          <w:szCs w:val="21"/>
          <w:lang w:val="en"/>
        </w:rPr>
        <w:t>” The voice was loud but trailed off like an echo.</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Link spun around to find the source of the voice but it didn’t match anyone nearby. He waited for a second to hear if it repeated, and then blamed it on his throbbing head and kept moving. He saw Francis playing with some other young kids and went to say hi, and to apologize for racing without him.</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“Hi Link! You were great in the race!” Francis chimed when Link came close. “I was kinda glad I couldn’t do it…it looked really hard! I don’t think I could even reach the lanterns anyway…” Francis’s voice trailed off. He hated being so small, even for his age, and wished nothing more than to grow up to be just like Link. “So what are you gonna do now? Quint said that they’re selling slingshots over at the market and he went to go ask his parents for some money…but I think they’re silly. Do you want to go over to the goat rides with me, Link?” Link nodded and let Francis lead the way.</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lastRenderedPageBreak/>
        <w:t>“</w:t>
      </w:r>
      <w:r w:rsidRPr="00C913DC">
        <w:rPr>
          <w:rFonts w:ascii="Cambria" w:hAnsi="Cambria" w:cs="Cambria"/>
          <w:i/>
          <w:iCs/>
          <w:sz w:val="21"/>
          <w:szCs w:val="21"/>
          <w:lang w:val="en"/>
        </w:rPr>
        <w:t>Link!”</w:t>
      </w:r>
      <w:r w:rsidRPr="00C913DC">
        <w:rPr>
          <w:rFonts w:ascii="Cambria" w:hAnsi="Cambria" w:cs="Cambria"/>
          <w:sz w:val="21"/>
          <w:szCs w:val="21"/>
          <w:lang w:val="en"/>
        </w:rPr>
        <w:t xml:space="preserve"> The voice was even louder this time, and stopped him in his tracks. Francis looked back and saw the pained look on Link’s face.</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“What’s wrong now?” He asked. Link looked all over again for the source of the voice, but saw only villagers minding their own business, flags, and lanterns. Then he spotted it. The lantern. Link ran over to a specific lantern that was burning brighter than the others and stopped in front of it to investigate. Francis chased after him, curious and confused.</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w:t>
      </w:r>
      <w:r w:rsidRPr="00C913DC">
        <w:rPr>
          <w:rFonts w:ascii="Cambria" w:hAnsi="Cambria" w:cs="Cambria"/>
          <w:i/>
          <w:iCs/>
          <w:sz w:val="21"/>
          <w:szCs w:val="21"/>
          <w:lang w:val="en"/>
        </w:rPr>
        <w:t>Yes, Link. You’ve done well. Now let me explain myself. I am Ordona, Spirit of the Light. I have been watching over this village for many centuries, keeping peace and prosperity here in exchange for the loyalty these people provide. Many years ago, however, a darkness fell over this land that I was unable to prevent, and now, I sense a darkness even stronger than that. I am here to warn you, Descendent of the Hero of Legend, that you are the only one that can put an end to the darkness that is spreading over this land. As I speak it is coming for this village, so I must warn you that you can not prevent it. You can, however, overpower it. I do not have time for the details now, as the darkness will take its hold on me as well, but I can tell you that you must journey below this village, to a shrine that was buried there many generations ago, and bring back the treasure that you find there. Only it has the power to restore this village to its current state and push back the darkness until I can explain further.”</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Gasps are heard from the villagers as they sky began to grow darker.</w:t>
      </w:r>
    </w:p>
    <w:p w:rsidR="00C913DC" w:rsidRPr="00C913DC" w:rsidRDefault="00C913DC" w:rsidP="00C913DC">
      <w:pPr>
        <w:autoSpaceDE w:val="0"/>
        <w:autoSpaceDN w:val="0"/>
        <w:adjustRightInd w:val="0"/>
        <w:spacing w:after="200" w:line="240" w:lineRule="auto"/>
        <w:rPr>
          <w:rFonts w:ascii="Cambria" w:hAnsi="Cambria" w:cs="Cambria"/>
          <w:i/>
          <w:iCs/>
          <w:sz w:val="21"/>
          <w:szCs w:val="21"/>
          <w:lang w:val="en"/>
        </w:rPr>
      </w:pPr>
      <w:r w:rsidRPr="00C913DC">
        <w:rPr>
          <w:rFonts w:ascii="Cambria" w:hAnsi="Cambria" w:cs="Cambria"/>
          <w:sz w:val="21"/>
          <w:szCs w:val="21"/>
          <w:lang w:val="en"/>
        </w:rPr>
        <w:t>“</w:t>
      </w:r>
      <w:r w:rsidRPr="00C913DC">
        <w:rPr>
          <w:rFonts w:ascii="Cambria" w:hAnsi="Cambria" w:cs="Cambria"/>
          <w:i/>
          <w:iCs/>
          <w:sz w:val="21"/>
          <w:szCs w:val="21"/>
          <w:lang w:val="en"/>
        </w:rPr>
        <w:t>Go, Link! You must hurry…find the entrance to the shrine underground and push the impending darkness from this peaceful town before it destroys itself!”</w:t>
      </w:r>
    </w:p>
    <w:p w:rsid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The darkness began to descend on the village and the talking lantern which encased the Spirit of the Light dimmed to nearly nothing. The mood in the village grew somber as the festival met an abrupt end, and Link just stood there, literally in the dark as to what to do next.</w:t>
      </w:r>
    </w:p>
    <w:p w:rsidR="00C913DC" w:rsidRDefault="00C913DC" w:rsidP="00C913DC">
      <w:pPr>
        <w:autoSpaceDE w:val="0"/>
        <w:autoSpaceDN w:val="0"/>
        <w:adjustRightInd w:val="0"/>
        <w:spacing w:after="200" w:line="240" w:lineRule="auto"/>
        <w:rPr>
          <w:rFonts w:ascii="Cambria" w:hAnsi="Cambria" w:cs="Cambria"/>
          <w:sz w:val="21"/>
          <w:szCs w:val="21"/>
          <w:lang w:val="en"/>
        </w:rPr>
      </w:pPr>
    </w:p>
    <w:p w:rsidR="00C913DC" w:rsidRPr="00C913DC" w:rsidRDefault="00C913DC" w:rsidP="00C913DC">
      <w:pPr>
        <w:pStyle w:val="Heading1"/>
      </w:pPr>
      <w:r>
        <w:t xml:space="preserve">About </w:t>
      </w:r>
      <w:r w:rsidR="00E12F22">
        <w:t xml:space="preserve">The Game </w:t>
      </w:r>
      <w:r>
        <w:t>and How To Play</w:t>
      </w:r>
    </w:p>
    <w:p w:rsidR="0052559C" w:rsidRPr="0052559C" w:rsidRDefault="0052559C" w:rsidP="00C913DC">
      <w:pPr>
        <w:autoSpaceDE w:val="0"/>
        <w:autoSpaceDN w:val="0"/>
        <w:adjustRightInd w:val="0"/>
        <w:spacing w:after="200" w:line="240" w:lineRule="auto"/>
        <w:rPr>
          <w:rFonts w:ascii="Cambria" w:hAnsi="Cambria" w:cs="Cambria"/>
          <w:b/>
          <w:sz w:val="21"/>
          <w:szCs w:val="21"/>
          <w:lang w:val="en"/>
        </w:rPr>
      </w:pPr>
      <w:r w:rsidRPr="0052559C">
        <w:rPr>
          <w:rFonts w:ascii="Cambria" w:hAnsi="Cambria" w:cs="Cambria"/>
          <w:b/>
          <w:sz w:val="21"/>
          <w:szCs w:val="21"/>
          <w:lang w:val="en"/>
        </w:rPr>
        <w:t>You goal is to stop the darkness from destroying Hyrule with civil war by resolving racial conflicts, obtaining the entirety of the Book of Mudora, and finding and defeating the Dark Tribe,</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This package contains the data files of the quest Zelda: Book of Mudora.</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This quest is a free, open-source game that works with Solarus, an open-source Zelda-like 2D game engine.</w:t>
      </w:r>
    </w:p>
    <w:p w:rsid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To play this game, you need Solarus. The compiled engine is included for Windows and Linux.</w:t>
      </w:r>
    </w:p>
    <w:p w:rsidR="00C913DC" w:rsidRDefault="00C913DC" w:rsidP="00C913DC">
      <w:pPr>
        <w:autoSpaceDE w:val="0"/>
        <w:autoSpaceDN w:val="0"/>
        <w:adjustRightInd w:val="0"/>
        <w:spacing w:after="200" w:line="240" w:lineRule="auto"/>
        <w:rPr>
          <w:rFonts w:ascii="Cambria" w:hAnsi="Cambria" w:cs="Cambria"/>
          <w:b/>
          <w:sz w:val="21"/>
          <w:szCs w:val="21"/>
          <w:lang w:val="en"/>
        </w:rPr>
      </w:pPr>
      <w:r>
        <w:rPr>
          <w:rFonts w:ascii="Cambria" w:hAnsi="Cambria" w:cs="Cambria"/>
          <w:b/>
          <w:sz w:val="21"/>
          <w:szCs w:val="21"/>
          <w:lang w:val="en"/>
        </w:rPr>
        <w:t>To run:</w:t>
      </w:r>
    </w:p>
    <w:p w:rsidR="00C913DC" w:rsidRPr="00C913DC" w:rsidRDefault="00C913DC" w:rsidP="00C913DC">
      <w:pPr>
        <w:pStyle w:val="ListParagraph"/>
        <w:numPr>
          <w:ilvl w:val="0"/>
          <w:numId w:val="13"/>
        </w:numPr>
        <w:autoSpaceDE w:val="0"/>
        <w:autoSpaceDN w:val="0"/>
        <w:adjustRightInd w:val="0"/>
        <w:spacing w:after="200" w:line="240" w:lineRule="auto"/>
        <w:rPr>
          <w:rFonts w:ascii="Cambria" w:hAnsi="Cambria" w:cs="Cambria"/>
          <w:b/>
          <w:sz w:val="21"/>
          <w:szCs w:val="21"/>
          <w:lang w:val="en"/>
        </w:rPr>
      </w:pPr>
      <w:r w:rsidRPr="00C913DC">
        <w:rPr>
          <w:rFonts w:ascii="Cambria" w:hAnsi="Cambria" w:cs="Cambria"/>
          <w:sz w:val="21"/>
          <w:szCs w:val="21"/>
          <w:lang w:val="en"/>
        </w:rPr>
        <w:t>Windows: execute "solarus.exe"</w:t>
      </w:r>
    </w:p>
    <w:p w:rsidR="00C913DC" w:rsidRPr="00C913DC" w:rsidRDefault="00C913DC" w:rsidP="00C913DC">
      <w:pPr>
        <w:pStyle w:val="ListParagraph"/>
        <w:numPr>
          <w:ilvl w:val="0"/>
          <w:numId w:val="13"/>
        </w:numPr>
        <w:autoSpaceDE w:val="0"/>
        <w:autoSpaceDN w:val="0"/>
        <w:adjustRightInd w:val="0"/>
        <w:spacing w:after="200" w:line="240" w:lineRule="auto"/>
        <w:rPr>
          <w:rFonts w:ascii="Cambria" w:hAnsi="Cambria" w:cs="Cambria"/>
          <w:b/>
          <w:sz w:val="21"/>
          <w:szCs w:val="21"/>
          <w:lang w:val="en"/>
        </w:rPr>
      </w:pPr>
      <w:r w:rsidRPr="00C913DC">
        <w:rPr>
          <w:rFonts w:ascii="Cambria" w:hAnsi="Cambria" w:cs="Cambria"/>
          <w:sz w:val="21"/>
          <w:szCs w:val="21"/>
          <w:lang w:val="en"/>
        </w:rPr>
        <w:t>Linux: download executable or compile source available at http://www.solarus-games.org (see compile instruction below)</w:t>
      </w:r>
    </w:p>
    <w:p w:rsidR="00C913DC" w:rsidRPr="00C913DC" w:rsidRDefault="00C913DC" w:rsidP="00C913DC">
      <w:pPr>
        <w:pStyle w:val="ListParagraph"/>
        <w:numPr>
          <w:ilvl w:val="0"/>
          <w:numId w:val="13"/>
        </w:numPr>
        <w:autoSpaceDE w:val="0"/>
        <w:autoSpaceDN w:val="0"/>
        <w:adjustRightInd w:val="0"/>
        <w:spacing w:after="200" w:line="240" w:lineRule="auto"/>
        <w:rPr>
          <w:rFonts w:ascii="Cambria" w:hAnsi="Cambria" w:cs="Cambria"/>
          <w:b/>
          <w:sz w:val="21"/>
          <w:szCs w:val="21"/>
          <w:lang w:val="en"/>
        </w:rPr>
      </w:pPr>
      <w:r w:rsidRPr="00C913DC">
        <w:rPr>
          <w:rFonts w:ascii="Cambria" w:hAnsi="Cambria" w:cs="Cambria"/>
          <w:sz w:val="21"/>
          <w:szCs w:val="21"/>
          <w:lang w:val="en"/>
        </w:rPr>
        <w:t>Mac: download executable or compile source available at http://www.solarus-games.org</w:t>
      </w:r>
    </w:p>
    <w:p w:rsid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b/>
          <w:sz w:val="21"/>
          <w:szCs w:val="21"/>
          <w:lang w:val="en"/>
        </w:rPr>
        <w:t>To play:</w:t>
      </w:r>
      <w:r>
        <w:rPr>
          <w:rFonts w:ascii="Cambria" w:hAnsi="Cambria" w:cs="Cambria"/>
          <w:sz w:val="21"/>
          <w:szCs w:val="21"/>
          <w:lang w:val="en"/>
        </w:rPr>
        <w:t xml:space="preserve"> Default button mapping:</w:t>
      </w:r>
    </w:p>
    <w:p w:rsidR="00C913DC" w:rsidRDefault="00C913DC" w:rsidP="00C913DC">
      <w:pPr>
        <w:pStyle w:val="ListParagraph"/>
        <w:numPr>
          <w:ilvl w:val="0"/>
          <w:numId w:val="14"/>
        </w:num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"X" to use/assign left grey circle item and "V" to use/assign right grey circle item.</w:t>
      </w:r>
    </w:p>
    <w:p w:rsidR="00C913DC" w:rsidRDefault="00C913DC" w:rsidP="00C913DC">
      <w:pPr>
        <w:pStyle w:val="ListParagraph"/>
        <w:numPr>
          <w:ilvl w:val="0"/>
          <w:numId w:val="14"/>
        </w:num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"C" for green circle (sword or skip in dialogs).</w:t>
      </w:r>
    </w:p>
    <w:p w:rsidR="00C913DC" w:rsidRDefault="00C913DC" w:rsidP="00C913DC">
      <w:pPr>
        <w:pStyle w:val="ListParagraph"/>
        <w:numPr>
          <w:ilvl w:val="0"/>
          <w:numId w:val="14"/>
        </w:num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"Space" for blue circle (action or back in dialogs).</w:t>
      </w:r>
    </w:p>
    <w:p w:rsidR="00C913DC" w:rsidRDefault="00C913DC" w:rsidP="00C913DC">
      <w:pPr>
        <w:pStyle w:val="ListParagraph"/>
        <w:numPr>
          <w:ilvl w:val="0"/>
          <w:numId w:val="14"/>
        </w:num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"D" for Pause menu (or to exit pause). Left or right arrows to scroll between items and submenus.</w:t>
      </w:r>
    </w:p>
    <w:p w:rsidR="00C913DC" w:rsidRDefault="00C913DC" w:rsidP="00C913DC">
      <w:pPr>
        <w:pStyle w:val="ListParagraph"/>
        <w:numPr>
          <w:ilvl w:val="0"/>
          <w:numId w:val="14"/>
        </w:num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Buttons can be remapped (to other keys or joypad buttons) from within the Options submenu.</w:t>
      </w:r>
    </w:p>
    <w:p w:rsidR="00C913DC" w:rsidRPr="00C913DC" w:rsidRDefault="00C913DC" w:rsidP="00C913DC">
      <w:pPr>
        <w:pStyle w:val="ListParagraph"/>
        <w:numPr>
          <w:ilvl w:val="0"/>
          <w:numId w:val="14"/>
        </w:num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Control key allows you to pan the camera slightly.</w:t>
      </w:r>
    </w:p>
    <w:p w:rsidR="00C913DC" w:rsidRDefault="00C913DC" w:rsidP="00C913DC">
      <w:pPr>
        <w:autoSpaceDE w:val="0"/>
        <w:autoSpaceDN w:val="0"/>
        <w:adjustRightInd w:val="0"/>
        <w:spacing w:after="200" w:line="240" w:lineRule="auto"/>
        <w:rPr>
          <w:rFonts w:ascii="Cambria" w:hAnsi="Cambria" w:cs="Cambria"/>
          <w:sz w:val="21"/>
          <w:szCs w:val="21"/>
          <w:lang w:val="en"/>
        </w:rPr>
      </w:pPr>
      <w:r w:rsidRPr="00C913DC">
        <w:rPr>
          <w:rFonts w:ascii="Cambria" w:hAnsi="Cambria" w:cs="Cambria"/>
          <w:sz w:val="21"/>
          <w:szCs w:val="21"/>
          <w:lang w:val="en"/>
        </w:rPr>
        <w:t xml:space="preserve">See our website </w:t>
      </w:r>
      <w:hyperlink r:id="rId10" w:history="1">
        <w:r w:rsidRPr="00C913DC">
          <w:rPr>
            <w:rStyle w:val="Hyperlink"/>
            <w:rFonts w:ascii="Cambria" w:hAnsi="Cambria" w:cs="Cambria"/>
            <w:sz w:val="21"/>
            <w:szCs w:val="21"/>
            <w:lang w:val="en"/>
          </w:rPr>
          <w:t>http://sites.google.com/site/zeldabom</w:t>
        </w:r>
      </w:hyperlink>
      <w:r>
        <w:rPr>
          <w:rFonts w:ascii="Cambria" w:hAnsi="Cambria" w:cs="Cambria"/>
          <w:sz w:val="21"/>
          <w:szCs w:val="21"/>
          <w:lang w:val="en"/>
        </w:rPr>
        <w:t xml:space="preserve"> for more information.</w:t>
      </w:r>
    </w:p>
    <w:p w:rsidR="00C913DC" w:rsidRPr="00C913DC" w:rsidRDefault="00C913DC" w:rsidP="00C913DC">
      <w:pPr>
        <w:autoSpaceDE w:val="0"/>
        <w:autoSpaceDN w:val="0"/>
        <w:adjustRightInd w:val="0"/>
        <w:spacing w:after="200" w:line="240" w:lineRule="auto"/>
        <w:rPr>
          <w:rFonts w:ascii="Cambria" w:hAnsi="Cambria" w:cs="Cambria"/>
          <w:sz w:val="21"/>
          <w:szCs w:val="21"/>
          <w:lang w:val="en"/>
        </w:rPr>
      </w:pPr>
      <w:r>
        <w:rPr>
          <w:rFonts w:ascii="Cambria" w:hAnsi="Cambria" w:cs="Cambria"/>
          <w:sz w:val="21"/>
          <w:szCs w:val="21"/>
          <w:lang w:val="en"/>
        </w:rPr>
        <w:t xml:space="preserve">To report bugs, issues or improvements, </w:t>
      </w:r>
      <w:r w:rsidRPr="00C913DC">
        <w:rPr>
          <w:rFonts w:ascii="Cambria" w:hAnsi="Cambria" w:cs="Cambria"/>
          <w:sz w:val="21"/>
          <w:szCs w:val="21"/>
          <w:lang w:val="en"/>
        </w:rPr>
        <w:t xml:space="preserve">please visit our Github: </w:t>
      </w:r>
      <w:hyperlink r:id="rId11" w:history="1">
        <w:r w:rsidRPr="00C913DC">
          <w:rPr>
            <w:rStyle w:val="Hyperlink"/>
            <w:rFonts w:ascii="Cambria" w:hAnsi="Cambria" w:cs="Segoe UI"/>
            <w:sz w:val="21"/>
            <w:szCs w:val="21"/>
          </w:rPr>
          <w:t>https://github.com/wrightmat/zbom</w:t>
        </w:r>
      </w:hyperlink>
    </w:p>
    <w:p w:rsidR="00C913DC" w:rsidRPr="0052559C" w:rsidRDefault="00C913DC" w:rsidP="00C913DC">
      <w:pPr>
        <w:autoSpaceDE w:val="0"/>
        <w:autoSpaceDN w:val="0"/>
        <w:adjustRightInd w:val="0"/>
        <w:spacing w:after="200" w:line="240" w:lineRule="auto"/>
        <w:rPr>
          <w:rFonts w:ascii="Cambria" w:hAnsi="Cambria" w:cs="Cambria"/>
          <w:b/>
          <w:sz w:val="21"/>
          <w:szCs w:val="21"/>
          <w:lang w:val="en"/>
        </w:rPr>
      </w:pPr>
      <w:r w:rsidRPr="0052559C">
        <w:rPr>
          <w:rFonts w:ascii="Cambria" w:hAnsi="Cambria" w:cs="Cambria"/>
          <w:b/>
          <w:sz w:val="21"/>
          <w:szCs w:val="21"/>
          <w:lang w:val="en"/>
        </w:rPr>
        <w:t>Enjoy!</w:t>
      </w:r>
    </w:p>
    <w:p w:rsidR="0052559C" w:rsidRDefault="0052559C" w:rsidP="00C913DC">
      <w:pPr>
        <w:pStyle w:val="Heading1"/>
      </w:pPr>
      <w:r>
        <w:lastRenderedPageBreak/>
        <w:t>Items and Other Information</w:t>
      </w:r>
    </w:p>
    <w:p w:rsidR="0052559C" w:rsidRDefault="0052559C" w:rsidP="0052559C">
      <w:pPr>
        <w:pStyle w:val="ListParagraph"/>
        <w:numPr>
          <w:ilvl w:val="0"/>
          <w:numId w:val="22"/>
        </w:numPr>
      </w:pPr>
      <w:r>
        <w:t>Swords</w:t>
      </w:r>
    </w:p>
    <w:p w:rsidR="0052559C" w:rsidRDefault="00FC201B" w:rsidP="0052559C">
      <w:pPr>
        <w:pStyle w:val="ListParagraph"/>
        <w:numPr>
          <w:ilvl w:val="1"/>
          <w:numId w:val="22"/>
        </w:numPr>
      </w:pPr>
      <w:r>
        <w:rPr>
          <w:noProof/>
          <w:lang w:eastAsia="en-US"/>
        </w:rPr>
        <w:drawing>
          <wp:anchor distT="0" distB="0" distL="114300" distR="114300" simplePos="0" relativeHeight="251659264" behindDoc="0" locked="0" layoutInCell="1" allowOverlap="1" wp14:anchorId="79D7F5D9" wp14:editId="6CFF77A5">
            <wp:simplePos x="0" y="0"/>
            <wp:positionH relativeFrom="column">
              <wp:posOffset>2529840</wp:posOffset>
            </wp:positionH>
            <wp:positionV relativeFrom="paragraph">
              <wp:posOffset>10160</wp:posOffset>
            </wp:positionV>
            <wp:extent cx="932688" cy="1133856"/>
            <wp:effectExtent l="0" t="0" r="1270" b="0"/>
            <wp:wrapThrough wrapText="bothSides">
              <wp:wrapPolygon edited="0">
                <wp:start x="2207" y="0"/>
                <wp:lineTo x="1324" y="363"/>
                <wp:lineTo x="0" y="17425"/>
                <wp:lineTo x="0" y="20692"/>
                <wp:lineTo x="3531" y="21055"/>
                <wp:lineTo x="17657" y="21055"/>
                <wp:lineTo x="21188" y="20692"/>
                <wp:lineTo x="21188" y="17425"/>
                <wp:lineTo x="19864" y="363"/>
                <wp:lineTo x="18981" y="0"/>
                <wp:lineTo x="220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tp_green_mail_by_blueamnesiac-d5hd06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2688" cy="1133856"/>
                    </a:xfrm>
                    <a:prstGeom prst="rect">
                      <a:avLst/>
                    </a:prstGeom>
                  </pic:spPr>
                </pic:pic>
              </a:graphicData>
            </a:graphic>
            <wp14:sizeRelH relativeFrom="page">
              <wp14:pctWidth>0</wp14:pctWidth>
            </wp14:sizeRelH>
            <wp14:sizeRelV relativeFrom="page">
              <wp14:pctHeight>0</wp14:pctHeight>
            </wp14:sizeRelV>
          </wp:anchor>
        </w:drawing>
      </w:r>
      <w:r w:rsidR="0052559C">
        <w:t>Ordon Sword</w:t>
      </w:r>
    </w:p>
    <w:p w:rsidR="0052559C" w:rsidRDefault="0052559C" w:rsidP="0052559C">
      <w:pPr>
        <w:pStyle w:val="ListParagraph"/>
        <w:numPr>
          <w:ilvl w:val="1"/>
          <w:numId w:val="22"/>
        </w:numPr>
      </w:pPr>
      <w:r>
        <w:t>Forged Sword</w:t>
      </w:r>
    </w:p>
    <w:p w:rsidR="0052559C" w:rsidRDefault="00FC201B" w:rsidP="0052559C">
      <w:pPr>
        <w:pStyle w:val="ListParagraph"/>
        <w:numPr>
          <w:ilvl w:val="1"/>
          <w:numId w:val="22"/>
        </w:numPr>
      </w:pPr>
      <w:r>
        <w:rPr>
          <w:noProof/>
          <w:lang w:eastAsia="en-US"/>
        </w:rPr>
        <w:drawing>
          <wp:anchor distT="0" distB="0" distL="114300" distR="114300" simplePos="0" relativeHeight="251660288" behindDoc="0" locked="0" layoutInCell="1" allowOverlap="1" wp14:anchorId="31AB88B0" wp14:editId="1CA7A54D">
            <wp:simplePos x="0" y="0"/>
            <wp:positionH relativeFrom="column">
              <wp:posOffset>3825240</wp:posOffset>
            </wp:positionH>
            <wp:positionV relativeFrom="paragraph">
              <wp:posOffset>84455</wp:posOffset>
            </wp:positionV>
            <wp:extent cx="932688" cy="1133856"/>
            <wp:effectExtent l="0" t="0" r="1270" b="0"/>
            <wp:wrapThrough wrapText="bothSides">
              <wp:wrapPolygon edited="0">
                <wp:start x="2207" y="0"/>
                <wp:lineTo x="1324" y="363"/>
                <wp:lineTo x="0" y="17425"/>
                <wp:lineTo x="0" y="20692"/>
                <wp:lineTo x="3531" y="21055"/>
                <wp:lineTo x="17657" y="21055"/>
                <wp:lineTo x="21188" y="20692"/>
                <wp:lineTo x="21188" y="17425"/>
                <wp:lineTo x="19864" y="363"/>
                <wp:lineTo x="18981" y="0"/>
                <wp:lineTo x="220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tp_red_mail_by_blueamnesiac-d5hd09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2688" cy="1133856"/>
                    </a:xfrm>
                    <a:prstGeom prst="rect">
                      <a:avLst/>
                    </a:prstGeom>
                  </pic:spPr>
                </pic:pic>
              </a:graphicData>
            </a:graphic>
            <wp14:sizeRelH relativeFrom="page">
              <wp14:pctWidth>0</wp14:pctWidth>
            </wp14:sizeRelH>
            <wp14:sizeRelV relativeFrom="page">
              <wp14:pctHeight>0</wp14:pctHeight>
            </wp14:sizeRelV>
          </wp:anchor>
        </w:drawing>
      </w:r>
      <w:r w:rsidR="0052559C">
        <w:t>Light Sword</w:t>
      </w:r>
    </w:p>
    <w:p w:rsidR="0052559C" w:rsidRDefault="0052559C" w:rsidP="0052559C">
      <w:pPr>
        <w:pStyle w:val="ListParagraph"/>
        <w:numPr>
          <w:ilvl w:val="0"/>
          <w:numId w:val="22"/>
        </w:numPr>
      </w:pPr>
      <w:r>
        <w:t>Shields</w:t>
      </w:r>
    </w:p>
    <w:p w:rsidR="0052559C" w:rsidRDefault="0052559C" w:rsidP="0052559C">
      <w:pPr>
        <w:pStyle w:val="ListParagraph"/>
        <w:numPr>
          <w:ilvl w:val="1"/>
          <w:numId w:val="22"/>
        </w:numPr>
      </w:pPr>
      <w:r>
        <w:t>Ordon Shield</w:t>
      </w:r>
    </w:p>
    <w:p w:rsidR="0052559C" w:rsidRDefault="00FC201B" w:rsidP="0052559C">
      <w:pPr>
        <w:pStyle w:val="ListParagraph"/>
        <w:numPr>
          <w:ilvl w:val="1"/>
          <w:numId w:val="22"/>
        </w:numPr>
      </w:pPr>
      <w:r>
        <w:rPr>
          <w:noProof/>
          <w:lang w:eastAsia="en-US"/>
        </w:rPr>
        <w:drawing>
          <wp:anchor distT="0" distB="0" distL="114300" distR="114300" simplePos="0" relativeHeight="251661312" behindDoc="0" locked="0" layoutInCell="1" allowOverlap="1" wp14:anchorId="030E0DCA" wp14:editId="4D33AFAF">
            <wp:simplePos x="0" y="0"/>
            <wp:positionH relativeFrom="column">
              <wp:posOffset>5128260</wp:posOffset>
            </wp:positionH>
            <wp:positionV relativeFrom="paragraph">
              <wp:posOffset>4445</wp:posOffset>
            </wp:positionV>
            <wp:extent cx="932688" cy="1133856"/>
            <wp:effectExtent l="0" t="0" r="1270" b="0"/>
            <wp:wrapThrough wrapText="bothSides">
              <wp:wrapPolygon edited="0">
                <wp:start x="2207" y="0"/>
                <wp:lineTo x="1324" y="363"/>
                <wp:lineTo x="0" y="17425"/>
                <wp:lineTo x="0" y="20692"/>
                <wp:lineTo x="3531" y="21055"/>
                <wp:lineTo x="17657" y="21055"/>
                <wp:lineTo x="21188" y="20692"/>
                <wp:lineTo x="21188" y="17425"/>
                <wp:lineTo x="19864" y="363"/>
                <wp:lineTo x="18981" y="0"/>
                <wp:lineTo x="2207"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tp_blue_mail_by_blueamnesiac-d5hd0c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2688" cy="1133856"/>
                    </a:xfrm>
                    <a:prstGeom prst="rect">
                      <a:avLst/>
                    </a:prstGeom>
                  </pic:spPr>
                </pic:pic>
              </a:graphicData>
            </a:graphic>
            <wp14:sizeRelH relativeFrom="page">
              <wp14:pctWidth>0</wp14:pctWidth>
            </wp14:sizeRelH>
            <wp14:sizeRelV relativeFrom="page">
              <wp14:pctHeight>0</wp14:pctHeight>
            </wp14:sizeRelV>
          </wp:anchor>
        </w:drawing>
      </w:r>
      <w:r w:rsidR="0052559C">
        <w:t>Hylian Shield</w:t>
      </w:r>
    </w:p>
    <w:p w:rsidR="0052559C" w:rsidRDefault="0052559C" w:rsidP="0052559C">
      <w:pPr>
        <w:pStyle w:val="ListParagraph"/>
        <w:numPr>
          <w:ilvl w:val="1"/>
          <w:numId w:val="22"/>
        </w:numPr>
      </w:pPr>
      <w:r>
        <w:t>Light Shield</w:t>
      </w:r>
    </w:p>
    <w:p w:rsidR="00FC201B" w:rsidRDefault="00FC201B" w:rsidP="00FC201B">
      <w:pPr>
        <w:pStyle w:val="ListParagraph"/>
        <w:numPr>
          <w:ilvl w:val="0"/>
          <w:numId w:val="22"/>
        </w:numPr>
      </w:pPr>
      <w:r>
        <w:t>Tunics</w:t>
      </w:r>
    </w:p>
    <w:p w:rsidR="00FC201B" w:rsidRDefault="00FC201B" w:rsidP="00FC201B">
      <w:pPr>
        <w:pStyle w:val="ListParagraph"/>
        <w:numPr>
          <w:ilvl w:val="1"/>
          <w:numId w:val="22"/>
        </w:numPr>
      </w:pPr>
      <w:r>
        <w:t>Green Tunic</w:t>
      </w:r>
    </w:p>
    <w:p w:rsidR="00FC201B" w:rsidRDefault="00FC201B" w:rsidP="00FC201B">
      <w:pPr>
        <w:pStyle w:val="ListParagraph"/>
        <w:numPr>
          <w:ilvl w:val="1"/>
          <w:numId w:val="22"/>
        </w:numPr>
      </w:pPr>
      <w:r>
        <w:rPr>
          <w:noProof/>
          <w:lang w:eastAsia="en-US"/>
        </w:rPr>
        <w:drawing>
          <wp:anchor distT="0" distB="0" distL="114300" distR="114300" simplePos="0" relativeHeight="251664384" behindDoc="0" locked="0" layoutInCell="1" allowOverlap="1" wp14:anchorId="7E34B216" wp14:editId="46A0F632">
            <wp:simplePos x="0" y="0"/>
            <wp:positionH relativeFrom="column">
              <wp:posOffset>2522220</wp:posOffset>
            </wp:positionH>
            <wp:positionV relativeFrom="paragraph">
              <wp:posOffset>7620</wp:posOffset>
            </wp:positionV>
            <wp:extent cx="950595" cy="1151890"/>
            <wp:effectExtent l="0" t="0" r="1905" b="0"/>
            <wp:wrapThrough wrapText="bothSides">
              <wp:wrapPolygon edited="0">
                <wp:start x="7359" y="0"/>
                <wp:lineTo x="4329" y="1429"/>
                <wp:lineTo x="0" y="5001"/>
                <wp:lineTo x="0" y="14289"/>
                <wp:lineTo x="1299" y="17861"/>
                <wp:lineTo x="6493" y="21076"/>
                <wp:lineTo x="7359" y="21076"/>
                <wp:lineTo x="14717" y="21076"/>
                <wp:lineTo x="16016" y="21076"/>
                <wp:lineTo x="20345" y="17861"/>
                <wp:lineTo x="21210" y="14289"/>
                <wp:lineTo x="21210" y="4644"/>
                <wp:lineTo x="16882" y="714"/>
                <wp:lineTo x="14717" y="0"/>
                <wp:lineTo x="7359"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_l_2_power_bracelet_by_blueamnesiac-d5hqft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0595" cy="1151890"/>
                    </a:xfrm>
                    <a:prstGeom prst="rect">
                      <a:avLst/>
                    </a:prstGeom>
                  </pic:spPr>
                </pic:pic>
              </a:graphicData>
            </a:graphic>
            <wp14:sizeRelH relativeFrom="page">
              <wp14:pctWidth>0</wp14:pctWidth>
            </wp14:sizeRelH>
            <wp14:sizeRelV relativeFrom="page">
              <wp14:pctHeight>0</wp14:pctHeight>
            </wp14:sizeRelV>
          </wp:anchor>
        </w:drawing>
      </w:r>
      <w:r>
        <w:t>Red Tunic</w:t>
      </w:r>
    </w:p>
    <w:p w:rsidR="00FC201B" w:rsidRDefault="00FC201B" w:rsidP="00FC201B">
      <w:pPr>
        <w:pStyle w:val="ListParagraph"/>
        <w:numPr>
          <w:ilvl w:val="1"/>
          <w:numId w:val="22"/>
        </w:numPr>
      </w:pPr>
      <w:r>
        <w:t>Blue Tunic</w:t>
      </w:r>
    </w:p>
    <w:p w:rsidR="0052559C" w:rsidRDefault="0052559C" w:rsidP="0052559C">
      <w:pPr>
        <w:pStyle w:val="ListParagraph"/>
        <w:numPr>
          <w:ilvl w:val="0"/>
          <w:numId w:val="22"/>
        </w:numPr>
      </w:pPr>
      <w:r>
        <w:t>Lantern</w:t>
      </w:r>
    </w:p>
    <w:p w:rsidR="0052559C" w:rsidRDefault="0052559C" w:rsidP="0052559C">
      <w:pPr>
        <w:pStyle w:val="ListParagraph"/>
        <w:numPr>
          <w:ilvl w:val="0"/>
          <w:numId w:val="22"/>
        </w:numPr>
      </w:pPr>
      <w:r>
        <w:t>Hero’s Bow and Quiver</w:t>
      </w:r>
      <w:r w:rsidR="00FC201B">
        <w:t>s</w:t>
      </w:r>
    </w:p>
    <w:p w:rsidR="0052559C" w:rsidRDefault="00FC201B" w:rsidP="0052559C">
      <w:pPr>
        <w:pStyle w:val="ListParagraph"/>
        <w:numPr>
          <w:ilvl w:val="1"/>
          <w:numId w:val="22"/>
        </w:numPr>
      </w:pPr>
      <w:r>
        <w:t>Light Bow</w:t>
      </w:r>
    </w:p>
    <w:p w:rsidR="0052559C" w:rsidRDefault="00FC201B" w:rsidP="0052559C">
      <w:pPr>
        <w:pStyle w:val="ListParagraph"/>
        <w:numPr>
          <w:ilvl w:val="0"/>
          <w:numId w:val="22"/>
        </w:numPr>
      </w:pPr>
      <w:r>
        <w:rPr>
          <w:noProof/>
          <w:lang w:eastAsia="en-US"/>
        </w:rPr>
        <w:drawing>
          <wp:anchor distT="0" distB="0" distL="114300" distR="114300" simplePos="0" relativeHeight="251662336" behindDoc="0" locked="0" layoutInCell="1" allowOverlap="1" wp14:anchorId="713313AC" wp14:editId="4F86AF8F">
            <wp:simplePos x="0" y="0"/>
            <wp:positionH relativeFrom="column">
              <wp:posOffset>3749040</wp:posOffset>
            </wp:positionH>
            <wp:positionV relativeFrom="paragraph">
              <wp:posOffset>10160</wp:posOffset>
            </wp:positionV>
            <wp:extent cx="1033272" cy="1024128"/>
            <wp:effectExtent l="0" t="0" r="0" b="5080"/>
            <wp:wrapThrough wrapText="bothSides">
              <wp:wrapPolygon edited="0">
                <wp:start x="0" y="0"/>
                <wp:lineTo x="0" y="2010"/>
                <wp:lineTo x="13541" y="6432"/>
                <wp:lineTo x="19117" y="21305"/>
                <wp:lineTo x="21109" y="21305"/>
                <wp:lineTo x="21109" y="2010"/>
                <wp:lineTo x="17923" y="402"/>
                <wp:lineTo x="756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ttp_boomerang_by_blueamnesiac-d5gde6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33272" cy="1024128"/>
                    </a:xfrm>
                    <a:prstGeom prst="rect">
                      <a:avLst/>
                    </a:prstGeom>
                  </pic:spPr>
                </pic:pic>
              </a:graphicData>
            </a:graphic>
            <wp14:sizeRelH relativeFrom="page">
              <wp14:pctWidth>0</wp14:pctWidth>
            </wp14:sizeRelH>
            <wp14:sizeRelV relativeFrom="page">
              <wp14:pctHeight>0</wp14:pctHeight>
            </wp14:sizeRelV>
          </wp:anchor>
        </w:drawing>
      </w:r>
      <w:r w:rsidR="0052559C">
        <w:t>Iron Bracelet</w:t>
      </w:r>
    </w:p>
    <w:p w:rsidR="0052559C" w:rsidRDefault="0052559C" w:rsidP="0052559C">
      <w:pPr>
        <w:pStyle w:val="ListParagraph"/>
        <w:numPr>
          <w:ilvl w:val="1"/>
          <w:numId w:val="22"/>
        </w:numPr>
      </w:pPr>
      <w:r>
        <w:t>Golden Bracelet</w:t>
      </w:r>
    </w:p>
    <w:p w:rsidR="0052559C" w:rsidRDefault="0052559C" w:rsidP="0052559C">
      <w:pPr>
        <w:pStyle w:val="ListParagraph"/>
        <w:numPr>
          <w:ilvl w:val="0"/>
          <w:numId w:val="22"/>
        </w:numPr>
      </w:pPr>
      <w:r>
        <w:t>Boomerang</w:t>
      </w:r>
    </w:p>
    <w:p w:rsidR="0052559C" w:rsidRDefault="00FC201B" w:rsidP="0052559C">
      <w:pPr>
        <w:pStyle w:val="ListParagraph"/>
        <w:numPr>
          <w:ilvl w:val="1"/>
          <w:numId w:val="22"/>
        </w:numPr>
      </w:pPr>
      <w:r>
        <w:rPr>
          <w:noProof/>
          <w:lang w:eastAsia="en-US"/>
        </w:rPr>
        <w:drawing>
          <wp:anchor distT="0" distB="0" distL="114300" distR="114300" simplePos="0" relativeHeight="251663360" behindDoc="0" locked="0" layoutInCell="1" allowOverlap="1" wp14:anchorId="68FB7580" wp14:editId="11D79255">
            <wp:simplePos x="0" y="0"/>
            <wp:positionH relativeFrom="column">
              <wp:posOffset>5143500</wp:posOffset>
            </wp:positionH>
            <wp:positionV relativeFrom="paragraph">
              <wp:posOffset>6985</wp:posOffset>
            </wp:positionV>
            <wp:extent cx="868680" cy="1160780"/>
            <wp:effectExtent l="0" t="0" r="7620" b="1270"/>
            <wp:wrapThrough wrapText="bothSides">
              <wp:wrapPolygon edited="0">
                <wp:start x="12316" y="0"/>
                <wp:lineTo x="5684" y="5672"/>
                <wp:lineTo x="0" y="8862"/>
                <wp:lineTo x="0" y="17724"/>
                <wp:lineTo x="5684" y="21269"/>
                <wp:lineTo x="6632" y="21269"/>
                <wp:lineTo x="14684" y="21269"/>
                <wp:lineTo x="15632" y="21269"/>
                <wp:lineTo x="21316" y="17724"/>
                <wp:lineTo x="21316" y="8862"/>
                <wp:lineTo x="15632" y="5672"/>
                <wp:lineTo x="15632" y="709"/>
                <wp:lineTo x="15158" y="0"/>
                <wp:lineTo x="12316"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_bomb_by_blueamnesiac-d5i5xt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8680" cy="1160780"/>
                    </a:xfrm>
                    <a:prstGeom prst="rect">
                      <a:avLst/>
                    </a:prstGeom>
                  </pic:spPr>
                </pic:pic>
              </a:graphicData>
            </a:graphic>
            <wp14:sizeRelH relativeFrom="page">
              <wp14:pctWidth>0</wp14:pctWidth>
            </wp14:sizeRelH>
            <wp14:sizeRelV relativeFrom="page">
              <wp14:pctHeight>0</wp14:pctHeight>
            </wp14:sizeRelV>
          </wp:anchor>
        </w:drawing>
      </w:r>
      <w:r w:rsidR="0052559C">
        <w:t>Magical Boomerang</w:t>
      </w:r>
    </w:p>
    <w:p w:rsidR="00FC201B" w:rsidRDefault="00FC201B" w:rsidP="00FC201B">
      <w:pPr>
        <w:pStyle w:val="ListParagraph"/>
        <w:numPr>
          <w:ilvl w:val="0"/>
          <w:numId w:val="22"/>
        </w:numPr>
      </w:pPr>
      <w:r>
        <w:t>Bombs and Bomb Bags</w:t>
      </w:r>
    </w:p>
    <w:p w:rsidR="0052559C" w:rsidRDefault="0052559C" w:rsidP="0052559C">
      <w:pPr>
        <w:pStyle w:val="ListParagraph"/>
        <w:numPr>
          <w:ilvl w:val="0"/>
          <w:numId w:val="22"/>
        </w:numPr>
      </w:pPr>
      <w:r>
        <w:t>Ocarina of Wind</w:t>
      </w:r>
    </w:p>
    <w:p w:rsidR="0052559C" w:rsidRDefault="0052559C" w:rsidP="0052559C">
      <w:pPr>
        <w:pStyle w:val="ListParagraph"/>
        <w:numPr>
          <w:ilvl w:val="0"/>
          <w:numId w:val="22"/>
        </w:numPr>
      </w:pPr>
      <w:r>
        <w:t>Pegasus Boots</w:t>
      </w:r>
    </w:p>
    <w:p w:rsidR="0052559C" w:rsidRDefault="00FC201B" w:rsidP="0052559C">
      <w:pPr>
        <w:pStyle w:val="ListParagraph"/>
        <w:numPr>
          <w:ilvl w:val="0"/>
          <w:numId w:val="22"/>
        </w:numPr>
      </w:pPr>
      <w:r>
        <w:rPr>
          <w:noProof/>
          <w:lang w:eastAsia="en-US"/>
        </w:rPr>
        <w:drawing>
          <wp:anchor distT="0" distB="0" distL="114300" distR="114300" simplePos="0" relativeHeight="251665408" behindDoc="1" locked="0" layoutInCell="1" allowOverlap="1" wp14:anchorId="6EE9A39E" wp14:editId="1436CCED">
            <wp:simplePos x="0" y="0"/>
            <wp:positionH relativeFrom="column">
              <wp:posOffset>2735580</wp:posOffset>
            </wp:positionH>
            <wp:positionV relativeFrom="paragraph">
              <wp:posOffset>10795</wp:posOffset>
            </wp:positionV>
            <wp:extent cx="384048" cy="11887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ttp_cane_of_somaria_by_blueamnesiac-d5gxu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048" cy="1188720"/>
                    </a:xfrm>
                    <a:prstGeom prst="rect">
                      <a:avLst/>
                    </a:prstGeom>
                  </pic:spPr>
                </pic:pic>
              </a:graphicData>
            </a:graphic>
            <wp14:sizeRelH relativeFrom="page">
              <wp14:pctWidth>0</wp14:pctWidth>
            </wp14:sizeRelH>
            <wp14:sizeRelV relativeFrom="page">
              <wp14:pctHeight>0</wp14:pctHeight>
            </wp14:sizeRelV>
          </wp:anchor>
        </w:drawing>
      </w:r>
      <w:r w:rsidR="0052559C">
        <w:t>Hookshot</w:t>
      </w:r>
    </w:p>
    <w:p w:rsidR="00FC201B" w:rsidRDefault="00FC201B" w:rsidP="0052559C">
      <w:pPr>
        <w:pStyle w:val="ListParagraph"/>
        <w:numPr>
          <w:ilvl w:val="0"/>
          <w:numId w:val="22"/>
        </w:numPr>
      </w:pPr>
      <w:r>
        <w:t>Cane of Ice</w:t>
      </w:r>
    </w:p>
    <w:p w:rsidR="0052559C" w:rsidRDefault="0052559C" w:rsidP="0052559C">
      <w:pPr>
        <w:pStyle w:val="ListParagraph"/>
        <w:numPr>
          <w:ilvl w:val="0"/>
          <w:numId w:val="22"/>
        </w:numPr>
      </w:pPr>
      <w:r>
        <w:t>Zora</w:t>
      </w:r>
      <w:r w:rsidR="00FC201B">
        <w:t xml:space="preserve"> </w:t>
      </w:r>
      <w:r>
        <w:t>Flippers</w:t>
      </w:r>
    </w:p>
    <w:p w:rsidR="0052559C" w:rsidRDefault="00FC201B" w:rsidP="0052559C">
      <w:pPr>
        <w:pStyle w:val="ListParagraph"/>
        <w:numPr>
          <w:ilvl w:val="0"/>
          <w:numId w:val="22"/>
        </w:numPr>
      </w:pPr>
      <w:r>
        <w:rPr>
          <w:noProof/>
          <w:lang w:eastAsia="en-US"/>
        </w:rPr>
        <w:drawing>
          <wp:anchor distT="0" distB="0" distL="114300" distR="114300" simplePos="0" relativeHeight="251666432" behindDoc="0" locked="0" layoutInCell="1" allowOverlap="1" wp14:anchorId="29A0D236" wp14:editId="19AD243B">
            <wp:simplePos x="0" y="0"/>
            <wp:positionH relativeFrom="column">
              <wp:posOffset>3710940</wp:posOffset>
            </wp:positionH>
            <wp:positionV relativeFrom="paragraph">
              <wp:posOffset>7620</wp:posOffset>
            </wp:positionV>
            <wp:extent cx="1097280" cy="977900"/>
            <wp:effectExtent l="0" t="0" r="7620" b="0"/>
            <wp:wrapThrough wrapText="bothSides">
              <wp:wrapPolygon edited="0">
                <wp:start x="7125" y="0"/>
                <wp:lineTo x="0" y="3787"/>
                <wp:lineTo x="0" y="7995"/>
                <wp:lineTo x="3750" y="13465"/>
                <wp:lineTo x="5625" y="20197"/>
                <wp:lineTo x="6375" y="21039"/>
                <wp:lineTo x="15000" y="21039"/>
                <wp:lineTo x="15750" y="20197"/>
                <wp:lineTo x="17625" y="13465"/>
                <wp:lineTo x="21375" y="7995"/>
                <wp:lineTo x="21375" y="3787"/>
                <wp:lineTo x="14250" y="0"/>
                <wp:lineTo x="7125"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ttp_flippers_by_blueamnesiac-d5hg19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97280" cy="977900"/>
                    </a:xfrm>
                    <a:prstGeom prst="rect">
                      <a:avLst/>
                    </a:prstGeom>
                  </pic:spPr>
                </pic:pic>
              </a:graphicData>
            </a:graphic>
            <wp14:sizeRelH relativeFrom="page">
              <wp14:pctWidth>0</wp14:pctWidth>
            </wp14:sizeRelH>
            <wp14:sizeRelV relativeFrom="page">
              <wp14:pctHeight>0</wp14:pctHeight>
            </wp14:sizeRelV>
          </wp:anchor>
        </w:drawing>
      </w:r>
      <w:r>
        <w:t>Rito Feather</w:t>
      </w:r>
    </w:p>
    <w:p w:rsidR="00FC201B" w:rsidRDefault="00FC201B" w:rsidP="0052559C">
      <w:pPr>
        <w:pStyle w:val="ListParagraph"/>
        <w:numPr>
          <w:ilvl w:val="0"/>
          <w:numId w:val="22"/>
        </w:numPr>
      </w:pPr>
      <w:r>
        <w:t>Shovel</w:t>
      </w:r>
    </w:p>
    <w:p w:rsidR="00FC201B" w:rsidRDefault="00FC201B" w:rsidP="0052559C">
      <w:pPr>
        <w:pStyle w:val="ListParagraph"/>
        <w:numPr>
          <w:ilvl w:val="0"/>
          <w:numId w:val="22"/>
        </w:numPr>
      </w:pPr>
      <w:r>
        <w:rPr>
          <w:rFonts w:ascii="Cambria" w:hAnsi="Cambria" w:cs="Cambria"/>
          <w:noProof/>
          <w:sz w:val="21"/>
          <w:szCs w:val="21"/>
          <w:lang w:eastAsia="en-US"/>
        </w:rPr>
        <w:drawing>
          <wp:anchor distT="0" distB="0" distL="114300" distR="114300" simplePos="0" relativeHeight="251667456" behindDoc="0" locked="0" layoutInCell="1" allowOverlap="1" wp14:anchorId="11BC31D3" wp14:editId="7BD01D40">
            <wp:simplePos x="0" y="0"/>
            <wp:positionH relativeFrom="column">
              <wp:posOffset>5219700</wp:posOffset>
            </wp:positionH>
            <wp:positionV relativeFrom="paragraph">
              <wp:posOffset>5715</wp:posOffset>
            </wp:positionV>
            <wp:extent cx="1271016" cy="1581912"/>
            <wp:effectExtent l="0" t="0" r="5715" b="0"/>
            <wp:wrapThrough wrapText="bothSides">
              <wp:wrapPolygon edited="0">
                <wp:start x="0" y="0"/>
                <wp:lineTo x="0" y="21331"/>
                <wp:lineTo x="21373" y="21331"/>
                <wp:lineTo x="2137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_of_mudora_by_blueamnesiac-d4xowj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71016" cy="1581912"/>
                    </a:xfrm>
                    <a:prstGeom prst="rect">
                      <a:avLst/>
                    </a:prstGeom>
                  </pic:spPr>
                </pic:pic>
              </a:graphicData>
            </a:graphic>
            <wp14:sizeRelH relativeFrom="page">
              <wp14:pctWidth>0</wp14:pctWidth>
            </wp14:sizeRelH>
            <wp14:sizeRelV relativeFrom="page">
              <wp14:pctHeight>0</wp14:pctHeight>
            </wp14:sizeRelV>
          </wp:anchor>
        </w:drawing>
      </w:r>
      <w:r>
        <w:t>Book of Mudora</w:t>
      </w:r>
    </w:p>
    <w:p w:rsidR="00FC201B" w:rsidRDefault="00FC201B" w:rsidP="0052559C">
      <w:pPr>
        <w:pStyle w:val="ListParagraph"/>
        <w:numPr>
          <w:ilvl w:val="0"/>
          <w:numId w:val="22"/>
        </w:numPr>
      </w:pPr>
      <w:r>
        <w:t>Trade Items, Master Ore, Wallets</w:t>
      </w:r>
    </w:p>
    <w:p w:rsidR="00FC201B" w:rsidRDefault="00FC201B" w:rsidP="0052559C">
      <w:pPr>
        <w:pStyle w:val="ListParagraph"/>
        <w:numPr>
          <w:ilvl w:val="0"/>
          <w:numId w:val="22"/>
        </w:numPr>
      </w:pPr>
      <w:r>
        <w:t>Treasures</w:t>
      </w:r>
    </w:p>
    <w:p w:rsidR="00FC201B" w:rsidRDefault="00FC201B" w:rsidP="00FC201B">
      <w:pPr>
        <w:pStyle w:val="ListParagraph"/>
        <w:numPr>
          <w:ilvl w:val="1"/>
          <w:numId w:val="22"/>
        </w:numPr>
      </w:pPr>
      <w:r>
        <w:t>Rupees</w:t>
      </w:r>
    </w:p>
    <w:p w:rsidR="00FC201B" w:rsidRDefault="00FC201B" w:rsidP="00FC201B">
      <w:pPr>
        <w:pStyle w:val="ListParagraph"/>
        <w:numPr>
          <w:ilvl w:val="1"/>
          <w:numId w:val="22"/>
        </w:numPr>
      </w:pPr>
      <w:r>
        <w:t>Mystic Jade</w:t>
      </w:r>
    </w:p>
    <w:p w:rsidR="00FC201B" w:rsidRDefault="00FC201B" w:rsidP="00FC201B">
      <w:pPr>
        <w:pStyle w:val="ListParagraph"/>
        <w:numPr>
          <w:ilvl w:val="1"/>
          <w:numId w:val="22"/>
        </w:numPr>
      </w:pPr>
      <w:r>
        <w:t>Goron Amber</w:t>
      </w:r>
    </w:p>
    <w:p w:rsidR="00FC201B" w:rsidRDefault="00FC201B" w:rsidP="00FC201B">
      <w:pPr>
        <w:pStyle w:val="ListParagraph"/>
        <w:numPr>
          <w:ilvl w:val="1"/>
          <w:numId w:val="22"/>
        </w:numPr>
      </w:pPr>
      <w:r>
        <w:t>Alchemy Stone</w:t>
      </w:r>
    </w:p>
    <w:p w:rsidR="00FC201B" w:rsidRDefault="00FC201B" w:rsidP="00FC201B">
      <w:pPr>
        <w:pStyle w:val="ListParagraph"/>
        <w:numPr>
          <w:ilvl w:val="1"/>
          <w:numId w:val="22"/>
        </w:numPr>
      </w:pPr>
      <w:r>
        <w:t>Goddess Plume</w:t>
      </w:r>
    </w:p>
    <w:p w:rsidR="00FC201B" w:rsidRDefault="00FC201B" w:rsidP="00FC201B">
      <w:pPr>
        <w:pStyle w:val="ListParagraph"/>
        <w:numPr>
          <w:ilvl w:val="1"/>
          <w:numId w:val="22"/>
        </w:numPr>
      </w:pPr>
      <w:r>
        <w:t>Magic Crystal</w:t>
      </w:r>
    </w:p>
    <w:p w:rsidR="00FC201B" w:rsidRDefault="00FC201B" w:rsidP="00FC201B">
      <w:pPr>
        <w:pStyle w:val="ListParagraph"/>
        <w:numPr>
          <w:ilvl w:val="1"/>
          <w:numId w:val="22"/>
        </w:numPr>
      </w:pPr>
      <w:r>
        <w:t>Subrosian Ore</w:t>
      </w:r>
    </w:p>
    <w:p w:rsidR="00FC201B" w:rsidRDefault="00FC201B" w:rsidP="00FC201B">
      <w:pPr>
        <w:pStyle w:val="ListParagraph"/>
        <w:numPr>
          <w:ilvl w:val="1"/>
          <w:numId w:val="22"/>
        </w:numPr>
      </w:pPr>
      <w:r>
        <w:t>Deku Stick</w:t>
      </w:r>
    </w:p>
    <w:p w:rsidR="00FC201B" w:rsidRPr="00396572" w:rsidRDefault="00FC201B" w:rsidP="00FC201B">
      <w:pPr>
        <w:rPr>
          <w:b/>
          <w:sz w:val="28"/>
          <w:szCs w:val="28"/>
        </w:rPr>
      </w:pPr>
      <w:r w:rsidRPr="00396572">
        <w:rPr>
          <w:b/>
          <w:sz w:val="28"/>
          <w:szCs w:val="28"/>
        </w:rPr>
        <w:t>Major Races</w:t>
      </w:r>
    </w:p>
    <w:p w:rsidR="00FC201B" w:rsidRDefault="00FC201B" w:rsidP="00FC201B">
      <w:pPr>
        <w:pStyle w:val="ListParagraph"/>
        <w:numPr>
          <w:ilvl w:val="0"/>
          <w:numId w:val="23"/>
        </w:numPr>
      </w:pPr>
      <w:r w:rsidRPr="0058550D">
        <w:rPr>
          <w:b/>
        </w:rPr>
        <w:t>Hylians</w:t>
      </w:r>
      <w:r w:rsidR="0058550D">
        <w:t xml:space="preserve"> - </w:t>
      </w:r>
      <w:r>
        <w:t>major humanoi</w:t>
      </w:r>
      <w:r w:rsidR="0058550D">
        <w:t>d race of Hyrule</w:t>
      </w:r>
    </w:p>
    <w:p w:rsidR="00FC201B" w:rsidRDefault="00FC201B" w:rsidP="00FC201B">
      <w:pPr>
        <w:pStyle w:val="ListParagraph"/>
        <w:numPr>
          <w:ilvl w:val="1"/>
          <w:numId w:val="23"/>
        </w:numPr>
      </w:pPr>
      <w:r w:rsidRPr="00FC201B">
        <w:t>Capital is Hyrule Castle Town in the center of Hyrule</w:t>
      </w:r>
      <w:r>
        <w:t>, r</w:t>
      </w:r>
      <w:r w:rsidRPr="00FC201B">
        <w:t>epresent</w:t>
      </w:r>
      <w:r>
        <w:t>ing</w:t>
      </w:r>
      <w:r w:rsidRPr="00FC201B">
        <w:t xml:space="preserve"> Politics (</w:t>
      </w:r>
      <w:r w:rsidR="0058550D">
        <w:t>home of the Council of Elders)</w:t>
      </w:r>
    </w:p>
    <w:p w:rsidR="00FC201B" w:rsidRDefault="00FC201B" w:rsidP="00FC201B">
      <w:pPr>
        <w:pStyle w:val="ListParagraph"/>
        <w:numPr>
          <w:ilvl w:val="1"/>
          <w:numId w:val="23"/>
        </w:numPr>
      </w:pPr>
      <w:r w:rsidRPr="00FC201B">
        <w:t>Major City is Kakariko City in the northwest of Hyrule, representing C</w:t>
      </w:r>
      <w:r w:rsidR="0058550D">
        <w:t>ulture (Riverside Ampitheater)</w:t>
      </w:r>
    </w:p>
    <w:p w:rsidR="00FC201B" w:rsidRDefault="00FC201B" w:rsidP="00FC201B">
      <w:pPr>
        <w:pStyle w:val="ListParagraph"/>
        <w:numPr>
          <w:ilvl w:val="1"/>
          <w:numId w:val="23"/>
        </w:numPr>
      </w:pPr>
      <w:r w:rsidRPr="00FC201B">
        <w:t>Elder: Princess Zelda (female, Princess of Hyrule, "</w:t>
      </w:r>
      <w:r w:rsidR="0058550D">
        <w:t>Leader of the Sages</w:t>
      </w:r>
      <w:r w:rsidRPr="00FC201B">
        <w:t>")</w:t>
      </w:r>
    </w:p>
    <w:p w:rsidR="0058550D" w:rsidRDefault="0058550D" w:rsidP="0058550D">
      <w:pPr>
        <w:pStyle w:val="ListParagraph"/>
        <w:numPr>
          <w:ilvl w:val="0"/>
          <w:numId w:val="23"/>
        </w:numPr>
      </w:pPr>
      <w:r w:rsidRPr="0058550D">
        <w:rPr>
          <w:b/>
        </w:rPr>
        <w:lastRenderedPageBreak/>
        <w:t>Ordonians</w:t>
      </w:r>
      <w:r>
        <w:t xml:space="preserve"> - </w:t>
      </w:r>
      <w:r w:rsidRPr="0058550D">
        <w:t>Humans who mostly sec</w:t>
      </w:r>
      <w:r>
        <w:t>lude themselves in Ordon Forest</w:t>
      </w:r>
    </w:p>
    <w:p w:rsidR="0058550D" w:rsidRDefault="0058550D" w:rsidP="0058550D">
      <w:pPr>
        <w:pStyle w:val="ListParagraph"/>
        <w:numPr>
          <w:ilvl w:val="1"/>
          <w:numId w:val="23"/>
        </w:numPr>
      </w:pPr>
      <w:r w:rsidRPr="0058550D">
        <w:t>Capital is Ordon Village in the south of Hyrule</w:t>
      </w:r>
      <w:r>
        <w:t>, r</w:t>
      </w:r>
      <w:r w:rsidRPr="0058550D">
        <w:t>epresent</w:t>
      </w:r>
      <w:r>
        <w:t>ing</w:t>
      </w:r>
      <w:r w:rsidRPr="0058550D">
        <w:t xml:space="preserve"> Agriculture (selling Pumpkins, Goats, etc.), element of Light</w:t>
      </w:r>
    </w:p>
    <w:p w:rsidR="0058550D" w:rsidRDefault="0058550D" w:rsidP="0058550D">
      <w:pPr>
        <w:pStyle w:val="ListParagraph"/>
        <w:numPr>
          <w:ilvl w:val="1"/>
          <w:numId w:val="23"/>
        </w:numPr>
      </w:pPr>
      <w:r w:rsidRPr="0058550D">
        <w:t>Elder: Mayor Ulo (male, also Mayor of Ordon Village, "Sage of Light")</w:t>
      </w:r>
    </w:p>
    <w:p w:rsidR="0058550D" w:rsidRDefault="0058550D" w:rsidP="0058550D">
      <w:pPr>
        <w:pStyle w:val="ListParagraph"/>
        <w:numPr>
          <w:ilvl w:val="0"/>
          <w:numId w:val="23"/>
        </w:numPr>
      </w:pPr>
      <w:r w:rsidRPr="0058550D">
        <w:rPr>
          <w:b/>
        </w:rPr>
        <w:t xml:space="preserve">Tokay </w:t>
      </w:r>
      <w:r>
        <w:t xml:space="preserve">- </w:t>
      </w:r>
      <w:r w:rsidRPr="0058550D">
        <w:t>Lizard people who live</w:t>
      </w:r>
      <w:r>
        <w:t xml:space="preserve"> on the Beach and are a</w:t>
      </w:r>
      <w:r w:rsidRPr="0058550D">
        <w:t>vid traders</w:t>
      </w:r>
    </w:p>
    <w:p w:rsidR="0058550D" w:rsidRDefault="0058550D" w:rsidP="0058550D">
      <w:pPr>
        <w:pStyle w:val="ListParagraph"/>
        <w:numPr>
          <w:ilvl w:val="1"/>
          <w:numId w:val="23"/>
        </w:numPr>
      </w:pPr>
      <w:r w:rsidRPr="0058550D">
        <w:t>Capital is the tent city they've set up on the beach</w:t>
      </w:r>
      <w:r>
        <w:t>, r</w:t>
      </w:r>
      <w:r w:rsidRPr="0058550D">
        <w:t>epresent</w:t>
      </w:r>
      <w:r>
        <w:t>ing</w:t>
      </w:r>
      <w:r w:rsidRPr="0058550D">
        <w:t xml:space="preserve"> Trade, element of Forest</w:t>
      </w:r>
    </w:p>
    <w:p w:rsidR="0058550D" w:rsidRDefault="0058550D" w:rsidP="0058550D">
      <w:pPr>
        <w:pStyle w:val="ListParagraph"/>
        <w:numPr>
          <w:ilvl w:val="1"/>
          <w:numId w:val="23"/>
        </w:numPr>
      </w:pPr>
      <w:r w:rsidRPr="0058550D">
        <w:t>Elder: Tokage Gin (female, "Sage of Forest")</w:t>
      </w:r>
    </w:p>
    <w:p w:rsidR="0058550D" w:rsidRDefault="0058550D" w:rsidP="0058550D">
      <w:pPr>
        <w:pStyle w:val="ListParagraph"/>
        <w:numPr>
          <w:ilvl w:val="0"/>
          <w:numId w:val="23"/>
        </w:numPr>
      </w:pPr>
      <w:r w:rsidRPr="0058550D">
        <w:rPr>
          <w:b/>
        </w:rPr>
        <w:t xml:space="preserve">Rito </w:t>
      </w:r>
      <w:r>
        <w:t xml:space="preserve">- </w:t>
      </w:r>
      <w:r w:rsidRPr="0058550D">
        <w:t>Flying race who live in Septen Heights, evolved from the Zora and ma</w:t>
      </w:r>
      <w:r>
        <w:t>intain an amicable relationship</w:t>
      </w:r>
    </w:p>
    <w:p w:rsidR="0058550D" w:rsidRDefault="0058550D" w:rsidP="0058550D">
      <w:pPr>
        <w:pStyle w:val="ListParagraph"/>
        <w:numPr>
          <w:ilvl w:val="1"/>
          <w:numId w:val="23"/>
        </w:numPr>
      </w:pPr>
      <w:r w:rsidRPr="0058550D">
        <w:t>Capital is Septen Heights, a new rope city founded in the north of Hyrule</w:t>
      </w:r>
      <w:r>
        <w:t xml:space="preserve">, representing Environment, </w:t>
      </w:r>
      <w:r w:rsidRPr="0058550D">
        <w:t>element of Spirit</w:t>
      </w:r>
    </w:p>
    <w:p w:rsidR="0058550D" w:rsidRDefault="0058550D" w:rsidP="0058550D">
      <w:pPr>
        <w:pStyle w:val="ListParagraph"/>
        <w:numPr>
          <w:ilvl w:val="1"/>
          <w:numId w:val="23"/>
        </w:numPr>
      </w:pPr>
      <w:r w:rsidRPr="0058550D">
        <w:t>Elder: Chieftain Koshi (male, relatively young, "Sage of Spirit")</w:t>
      </w:r>
    </w:p>
    <w:p w:rsidR="0058550D" w:rsidRDefault="0058550D" w:rsidP="0058550D">
      <w:pPr>
        <w:pStyle w:val="ListParagraph"/>
        <w:numPr>
          <w:ilvl w:val="0"/>
          <w:numId w:val="23"/>
        </w:numPr>
      </w:pPr>
      <w:r w:rsidRPr="0058550D">
        <w:rPr>
          <w:b/>
        </w:rPr>
        <w:t>Zora</w:t>
      </w:r>
      <w:r>
        <w:t xml:space="preserve"> - </w:t>
      </w:r>
      <w:r w:rsidRPr="0058550D">
        <w:t xml:space="preserve">Fish-like people who make their home at the </w:t>
      </w:r>
      <w:r>
        <w:t>mouth of a river, Zora's Domain</w:t>
      </w:r>
    </w:p>
    <w:p w:rsidR="0058550D" w:rsidRDefault="0058550D" w:rsidP="0058550D">
      <w:pPr>
        <w:pStyle w:val="ListParagraph"/>
        <w:numPr>
          <w:ilvl w:val="1"/>
          <w:numId w:val="23"/>
        </w:numPr>
      </w:pPr>
      <w:r>
        <w:t>Capital is Ruto Town in North Hyrule, r</w:t>
      </w:r>
      <w:r w:rsidRPr="0058550D">
        <w:t>epresent</w:t>
      </w:r>
      <w:r>
        <w:t>ing</w:t>
      </w:r>
      <w:r w:rsidRPr="0058550D">
        <w:t xml:space="preserve"> Military (Isolationist, Defensive, Aggressive), element of Water</w:t>
      </w:r>
    </w:p>
    <w:p w:rsidR="0058550D" w:rsidRDefault="0058550D" w:rsidP="0058550D">
      <w:pPr>
        <w:pStyle w:val="ListParagraph"/>
        <w:numPr>
          <w:ilvl w:val="1"/>
          <w:numId w:val="23"/>
        </w:numPr>
      </w:pPr>
      <w:r>
        <w:t>Elder: Elder Juba (</w:t>
      </w:r>
      <w:r w:rsidRPr="0058550D">
        <w:t>male, advisor to King Zora, "Sage of Water")</w:t>
      </w:r>
    </w:p>
    <w:p w:rsidR="0058550D" w:rsidRDefault="0058550D" w:rsidP="0058550D">
      <w:pPr>
        <w:pStyle w:val="ListParagraph"/>
        <w:numPr>
          <w:ilvl w:val="0"/>
          <w:numId w:val="23"/>
        </w:numPr>
      </w:pPr>
      <w:r w:rsidRPr="0058550D">
        <w:rPr>
          <w:b/>
        </w:rPr>
        <w:t xml:space="preserve">Gorons </w:t>
      </w:r>
      <w:r>
        <w:t>- Rock-like trib</w:t>
      </w:r>
      <w:r w:rsidRPr="0058550D">
        <w:t>e who reside in Death Mountain a</w:t>
      </w:r>
      <w:r>
        <w:t>nd have become industrialized, avid miners</w:t>
      </w:r>
    </w:p>
    <w:p w:rsidR="0058550D" w:rsidRDefault="0058550D" w:rsidP="0058550D">
      <w:pPr>
        <w:pStyle w:val="ListParagraph"/>
        <w:numPr>
          <w:ilvl w:val="1"/>
          <w:numId w:val="23"/>
        </w:numPr>
      </w:pPr>
      <w:r w:rsidRPr="0058550D">
        <w:t>Capital is Goron City at the height of Death Mountain</w:t>
      </w:r>
      <w:r>
        <w:t>, r</w:t>
      </w:r>
      <w:r w:rsidRPr="0058550D">
        <w:t>epresent</w:t>
      </w:r>
      <w:r>
        <w:t>ing</w:t>
      </w:r>
      <w:r w:rsidRPr="0058550D">
        <w:t xml:space="preserve"> Industry (Goron Mines, Metalwork), element of Fire</w:t>
      </w:r>
    </w:p>
    <w:p w:rsidR="0058550D" w:rsidRDefault="0058550D" w:rsidP="0058550D">
      <w:pPr>
        <w:pStyle w:val="ListParagraph"/>
        <w:numPr>
          <w:ilvl w:val="1"/>
          <w:numId w:val="23"/>
        </w:numPr>
      </w:pPr>
      <w:r>
        <w:t>Another m</w:t>
      </w:r>
      <w:r w:rsidRPr="0058550D">
        <w:t>ajor city is Darunia in North Hyrule</w:t>
      </w:r>
    </w:p>
    <w:p w:rsidR="0058550D" w:rsidRDefault="0058550D" w:rsidP="0058550D">
      <w:pPr>
        <w:pStyle w:val="ListParagraph"/>
        <w:numPr>
          <w:ilvl w:val="1"/>
          <w:numId w:val="23"/>
        </w:numPr>
      </w:pPr>
      <w:r w:rsidRPr="0058550D">
        <w:t>Elder: Gor Larin (male, leader of the Goron Tribe, "Sage of Fire")</w:t>
      </w:r>
    </w:p>
    <w:p w:rsidR="0058550D" w:rsidRDefault="0058550D" w:rsidP="0058550D">
      <w:pPr>
        <w:pStyle w:val="ListParagraph"/>
        <w:numPr>
          <w:ilvl w:val="0"/>
          <w:numId w:val="23"/>
        </w:numPr>
      </w:pPr>
      <w:r w:rsidRPr="0058550D">
        <w:rPr>
          <w:b/>
        </w:rPr>
        <w:t xml:space="preserve">Anouki </w:t>
      </w:r>
      <w:r>
        <w:t xml:space="preserve">- </w:t>
      </w:r>
      <w:r w:rsidRPr="0058550D">
        <w:t>Eskimo-like people who like in the l</w:t>
      </w:r>
      <w:r>
        <w:t>owlands and caverns of Snowpeak</w:t>
      </w:r>
    </w:p>
    <w:p w:rsidR="0058550D" w:rsidRDefault="0058550D" w:rsidP="0058550D">
      <w:pPr>
        <w:pStyle w:val="ListParagraph"/>
        <w:numPr>
          <w:ilvl w:val="1"/>
          <w:numId w:val="23"/>
        </w:numPr>
      </w:pPr>
      <w:r w:rsidRPr="0058550D">
        <w:t>Capital is in the lowland of Snowpeak, element of Shadow</w:t>
      </w:r>
    </w:p>
    <w:p w:rsidR="0058550D" w:rsidRDefault="0058550D" w:rsidP="0058550D">
      <w:pPr>
        <w:pStyle w:val="ListParagraph"/>
        <w:numPr>
          <w:ilvl w:val="1"/>
          <w:numId w:val="23"/>
        </w:numPr>
      </w:pPr>
      <w:r w:rsidRPr="0058550D">
        <w:t>Elder: Chief Gonpho (male, "Sage of Shadow")</w:t>
      </w:r>
    </w:p>
    <w:p w:rsidR="0058550D" w:rsidRDefault="0058550D" w:rsidP="0058550D">
      <w:pPr>
        <w:pStyle w:val="ListParagraph"/>
        <w:numPr>
          <w:ilvl w:val="0"/>
          <w:numId w:val="23"/>
        </w:numPr>
      </w:pPr>
      <w:r w:rsidRPr="0058550D">
        <w:rPr>
          <w:b/>
        </w:rPr>
        <w:t>Gerudo</w:t>
      </w:r>
      <w:r>
        <w:t xml:space="preserve"> - </w:t>
      </w:r>
      <w:r w:rsidRPr="0058550D">
        <w:t>Mysterious woman-o</w:t>
      </w:r>
      <w:r>
        <w:t>nly race who live in the Desert</w:t>
      </w:r>
    </w:p>
    <w:p w:rsidR="0058550D" w:rsidRDefault="0058550D" w:rsidP="0058550D">
      <w:pPr>
        <w:pStyle w:val="ListParagraph"/>
        <w:numPr>
          <w:ilvl w:val="1"/>
          <w:numId w:val="23"/>
        </w:numPr>
      </w:pPr>
      <w:r w:rsidRPr="0058550D">
        <w:t>Major ci</w:t>
      </w:r>
      <w:r>
        <w:t>ty is Nabooru in North Hyrule, r</w:t>
      </w:r>
      <w:r w:rsidRPr="0058550D">
        <w:t>epresent Transportation (build airships to pirate the skies, build tunnels into mountains to steal), element of Wind</w:t>
      </w:r>
    </w:p>
    <w:p w:rsidR="00396572" w:rsidRDefault="00396572" w:rsidP="00396572">
      <w:pPr>
        <w:pStyle w:val="ListParagraph"/>
        <w:numPr>
          <w:ilvl w:val="0"/>
          <w:numId w:val="23"/>
        </w:numPr>
      </w:pPr>
      <w:r w:rsidRPr="00396572">
        <w:rPr>
          <w:b/>
        </w:rPr>
        <w:t xml:space="preserve">Subrosians </w:t>
      </w:r>
      <w:r>
        <w:t xml:space="preserve">- </w:t>
      </w:r>
      <w:r w:rsidRPr="00396572">
        <w:t>Shroaded la</w:t>
      </w:r>
      <w:r>
        <w:t>va people who live in Subrosia, under Hyrule.</w:t>
      </w:r>
      <w:r w:rsidRPr="00396572">
        <w:t xml:space="preserve"> Represent Commerce (love Ore and use it to buy and sell things)</w:t>
      </w:r>
    </w:p>
    <w:p w:rsidR="00396572" w:rsidRDefault="00396572" w:rsidP="00396572">
      <w:pPr>
        <w:pStyle w:val="ListParagraph"/>
        <w:numPr>
          <w:ilvl w:val="0"/>
          <w:numId w:val="23"/>
        </w:numPr>
      </w:pPr>
      <w:r w:rsidRPr="00396572">
        <w:rPr>
          <w:b/>
        </w:rPr>
        <w:t xml:space="preserve">Dekus </w:t>
      </w:r>
      <w:r>
        <w:t xml:space="preserve">- </w:t>
      </w:r>
      <w:r w:rsidRPr="0058550D">
        <w:t xml:space="preserve">Bush people who live </w:t>
      </w:r>
      <w:r>
        <w:t>primarily in the Lost Woods</w:t>
      </w:r>
    </w:p>
    <w:p w:rsidR="0058550D" w:rsidRDefault="00396572" w:rsidP="0058550D">
      <w:pPr>
        <w:pStyle w:val="ListParagraph"/>
        <w:numPr>
          <w:ilvl w:val="0"/>
          <w:numId w:val="23"/>
        </w:numPr>
      </w:pPr>
      <w:r w:rsidRPr="00396572">
        <w:rPr>
          <w:b/>
        </w:rPr>
        <w:t>Zuna</w:t>
      </w:r>
      <w:r>
        <w:t xml:space="preserve"> - </w:t>
      </w:r>
      <w:r w:rsidRPr="00396572">
        <w:t>Race of shroaded Pyramid builders, onl</w:t>
      </w:r>
      <w:r>
        <w:t>y a few of which can be found</w:t>
      </w:r>
    </w:p>
    <w:p w:rsidR="00396572" w:rsidRDefault="00396572" w:rsidP="0058550D">
      <w:pPr>
        <w:pStyle w:val="ListParagraph"/>
        <w:numPr>
          <w:ilvl w:val="0"/>
          <w:numId w:val="23"/>
        </w:numPr>
      </w:pPr>
      <w:r>
        <w:rPr>
          <w:b/>
        </w:rPr>
        <w:t xml:space="preserve">Great Fairies </w:t>
      </w:r>
      <w:r>
        <w:t>- A powerful race of magic wielders that can be helpful to heroes on quests.</w:t>
      </w:r>
    </w:p>
    <w:p w:rsidR="00396572" w:rsidRPr="00396572" w:rsidRDefault="00396572" w:rsidP="00396572">
      <w:pPr>
        <w:rPr>
          <w:b/>
          <w:sz w:val="28"/>
          <w:szCs w:val="28"/>
        </w:rPr>
      </w:pPr>
      <w:r w:rsidRPr="00396572">
        <w:rPr>
          <w:b/>
          <w:sz w:val="28"/>
          <w:szCs w:val="28"/>
        </w:rPr>
        <w:t>Major Areas</w:t>
      </w:r>
    </w:p>
    <w:p w:rsidR="00396572" w:rsidRDefault="00396572" w:rsidP="00396572">
      <w:pPr>
        <w:pStyle w:val="ListParagraph"/>
        <w:numPr>
          <w:ilvl w:val="0"/>
          <w:numId w:val="24"/>
        </w:numPr>
      </w:pPr>
      <w:r w:rsidRPr="00396572">
        <w:rPr>
          <w:b/>
        </w:rPr>
        <w:t>Ordona Province:</w:t>
      </w:r>
      <w:r w:rsidRPr="00396572">
        <w:t xml:space="preserve"> the southernmost are</w:t>
      </w:r>
      <w:r>
        <w:t>a</w:t>
      </w:r>
      <w:r w:rsidRPr="00396572">
        <w:t xml:space="preserve"> of South Hyrule which contains Ordon Village, and hides the Lantern (Ulo's House), a Bottle (Rudy sidequest), the Forged Sword (Blacksmith's Cave) and the Ordon Shield (Ordon Shop)</w:t>
      </w:r>
    </w:p>
    <w:p w:rsidR="00396572" w:rsidRDefault="00396572" w:rsidP="00396572">
      <w:pPr>
        <w:pStyle w:val="ListParagraph"/>
        <w:numPr>
          <w:ilvl w:val="0"/>
          <w:numId w:val="24"/>
        </w:numPr>
      </w:pPr>
      <w:r w:rsidRPr="00396572">
        <w:rPr>
          <w:b/>
        </w:rPr>
        <w:t>Faron Woods:</w:t>
      </w:r>
      <w:r w:rsidRPr="00396572">
        <w:t xml:space="preserve"> The dense woods west of Ordon Village which contain the Sacred Grove, and hide the Bow (Grove Temple) and an Odd Mushroom.</w:t>
      </w:r>
    </w:p>
    <w:p w:rsidR="00396572" w:rsidRDefault="00396572" w:rsidP="00396572">
      <w:pPr>
        <w:pStyle w:val="ListParagraph"/>
        <w:numPr>
          <w:ilvl w:val="0"/>
          <w:numId w:val="24"/>
        </w:numPr>
      </w:pPr>
      <w:r w:rsidRPr="00396572">
        <w:rPr>
          <w:b/>
        </w:rPr>
        <w:t>Lost Woods (Forest of Light):</w:t>
      </w:r>
      <w:r w:rsidRPr="00396572">
        <w:t xml:space="preserve"> the eastern forested area of Hyrule which has fallen into shadow recently, and now houses the Interloper Sanctum. Also hides the Deku Mask.</w:t>
      </w:r>
    </w:p>
    <w:p w:rsidR="00396572" w:rsidRDefault="00396572" w:rsidP="00396572">
      <w:pPr>
        <w:pStyle w:val="ListParagraph"/>
        <w:numPr>
          <w:ilvl w:val="0"/>
          <w:numId w:val="24"/>
        </w:numPr>
      </w:pPr>
      <w:r w:rsidRPr="00396572">
        <w:rPr>
          <w:b/>
        </w:rPr>
        <w:t>Hyrule Field:</w:t>
      </w:r>
      <w:r>
        <w:t xml:space="preserve"> </w:t>
      </w:r>
      <w:r w:rsidRPr="00396572">
        <w:t>Major open area and hub in the center of Hyrule. Swarming with Green Soldiers</w:t>
      </w:r>
      <w:r>
        <w:t xml:space="preserve"> and other enemies</w:t>
      </w:r>
      <w:r w:rsidRPr="00396572">
        <w:t>.</w:t>
      </w:r>
    </w:p>
    <w:p w:rsidR="00396572" w:rsidRDefault="00396572" w:rsidP="00396572">
      <w:pPr>
        <w:pStyle w:val="ListParagraph"/>
        <w:numPr>
          <w:ilvl w:val="0"/>
          <w:numId w:val="24"/>
        </w:numPr>
      </w:pPr>
      <w:r w:rsidRPr="00396572">
        <w:rPr>
          <w:b/>
        </w:rPr>
        <w:t>Lake Hylia:</w:t>
      </w:r>
      <w:r w:rsidRPr="00396572">
        <w:t xml:space="preserve"> Large</w:t>
      </w:r>
      <w:r>
        <w:t>st</w:t>
      </w:r>
      <w:r w:rsidR="000B044F">
        <w:t xml:space="preserve"> lake </w:t>
      </w:r>
      <w:r>
        <w:t>in Hyrule</w:t>
      </w:r>
      <w:r w:rsidRPr="00396572">
        <w:t xml:space="preserve"> and home of the Lake</w:t>
      </w:r>
      <w:r>
        <w:t>bed Temple</w:t>
      </w:r>
      <w:r w:rsidRPr="00396572">
        <w:t>. Swarming with Blue ChuChus</w:t>
      </w:r>
      <w:r>
        <w:t xml:space="preserve"> and Tektites</w:t>
      </w:r>
      <w:r w:rsidRPr="00396572">
        <w:t>.</w:t>
      </w:r>
      <w:r>
        <w:t xml:space="preserve"> Don’t swim too much without a blue tunic!</w:t>
      </w:r>
    </w:p>
    <w:p w:rsidR="00396572" w:rsidRDefault="00396572" w:rsidP="00396572">
      <w:pPr>
        <w:pStyle w:val="ListParagraph"/>
        <w:numPr>
          <w:ilvl w:val="0"/>
          <w:numId w:val="24"/>
        </w:numPr>
      </w:pPr>
      <w:r w:rsidRPr="00396572">
        <w:rPr>
          <w:b/>
        </w:rPr>
        <w:t>Faron Province:</w:t>
      </w:r>
      <w:r>
        <w:t xml:space="preserve"> </w:t>
      </w:r>
      <w:r w:rsidRPr="00396572">
        <w:t>The southern and central expanse o</w:t>
      </w:r>
      <w:r>
        <w:t xml:space="preserve">f Hyrule which consists of the </w:t>
      </w:r>
      <w:r w:rsidRPr="00396572">
        <w:t>Beach,</w:t>
      </w:r>
      <w:r>
        <w:t xml:space="preserve"> </w:t>
      </w:r>
      <w:r w:rsidRPr="00396572">
        <w:t>LonLon Ranch, Hyrule Castle Town and the Eastern Ruins.</w:t>
      </w:r>
    </w:p>
    <w:p w:rsidR="00396572" w:rsidRDefault="00396572" w:rsidP="00396572">
      <w:pPr>
        <w:pStyle w:val="ListParagraph"/>
        <w:numPr>
          <w:ilvl w:val="0"/>
          <w:numId w:val="24"/>
        </w:numPr>
      </w:pPr>
      <w:r w:rsidRPr="00396572">
        <w:rPr>
          <w:b/>
        </w:rPr>
        <w:lastRenderedPageBreak/>
        <w:t>Hyrule Castle Town:</w:t>
      </w:r>
      <w:r>
        <w:t xml:space="preserve"> </w:t>
      </w:r>
      <w:r w:rsidRPr="00396572">
        <w:t>One of the largest cities in Hyrule. The following quest items can be found here: Hylian Shield (shop), Bottle (Relic Collector's House), Ocarina of Wind (Relic Collector's house)</w:t>
      </w:r>
    </w:p>
    <w:p w:rsidR="00396572" w:rsidRDefault="00396572" w:rsidP="00396572">
      <w:pPr>
        <w:pStyle w:val="ListParagraph"/>
        <w:numPr>
          <w:ilvl w:val="0"/>
          <w:numId w:val="24"/>
        </w:numPr>
      </w:pPr>
      <w:r w:rsidRPr="00396572">
        <w:rPr>
          <w:b/>
        </w:rPr>
        <w:t>Kakariko City:</w:t>
      </w:r>
      <w:r>
        <w:t xml:space="preserve"> </w:t>
      </w:r>
      <w:r w:rsidRPr="00396572">
        <w:t xml:space="preserve">The new cultural hub of Hyrule and home to the Amphitheater, Bomb Shop, and a major cemetery. A bottle </w:t>
      </w:r>
      <w:r>
        <w:t>c</w:t>
      </w:r>
      <w:r w:rsidRPr="00396572">
        <w:t>an be obtained here via a side</w:t>
      </w:r>
      <w:r>
        <w:t xml:space="preserve"> </w:t>
      </w:r>
      <w:r w:rsidRPr="00396572">
        <w:t xml:space="preserve">quest done </w:t>
      </w:r>
      <w:r>
        <w:t xml:space="preserve">only </w:t>
      </w:r>
      <w:r w:rsidRPr="00396572">
        <w:t>at night.</w:t>
      </w:r>
    </w:p>
    <w:p w:rsidR="00396572" w:rsidRDefault="00396572" w:rsidP="00396572">
      <w:pPr>
        <w:pStyle w:val="ListParagraph"/>
        <w:numPr>
          <w:ilvl w:val="0"/>
          <w:numId w:val="24"/>
        </w:numPr>
      </w:pPr>
      <w:r w:rsidRPr="00396572">
        <w:rPr>
          <w:b/>
        </w:rPr>
        <w:t>Eldin Province:</w:t>
      </w:r>
      <w:r w:rsidRPr="00396572">
        <w:t xml:space="preserve"> The northern and eastern expanse of Hyrule which consists of Kakariko City, Death Mountain, Goron City and the Desert Expanse.</w:t>
      </w:r>
    </w:p>
    <w:p w:rsidR="00396572" w:rsidRDefault="00396572" w:rsidP="00396572">
      <w:pPr>
        <w:pStyle w:val="ListParagraph"/>
        <w:numPr>
          <w:ilvl w:val="0"/>
          <w:numId w:val="24"/>
        </w:numPr>
      </w:pPr>
      <w:r w:rsidRPr="00396572">
        <w:rPr>
          <w:b/>
        </w:rPr>
        <w:t>Goron City:</w:t>
      </w:r>
      <w:r w:rsidRPr="00396572">
        <w:t xml:space="preserve"> Technologically budding city and home to the Goron people. You can find the Mountaintop Mausoleum with the Pegasus Boots here.</w:t>
      </w:r>
    </w:p>
    <w:p w:rsidR="00396572" w:rsidRDefault="00396572" w:rsidP="00396572">
      <w:pPr>
        <w:pStyle w:val="ListParagraph"/>
        <w:numPr>
          <w:ilvl w:val="0"/>
          <w:numId w:val="24"/>
        </w:numPr>
      </w:pPr>
      <w:r w:rsidRPr="00396572">
        <w:rPr>
          <w:b/>
        </w:rPr>
        <w:t>Death Mountain:</w:t>
      </w:r>
      <w:r w:rsidRPr="00396572">
        <w:t xml:space="preserve"> Dangerous area swarming with Red Knight</w:t>
      </w:r>
      <w:r>
        <w:t>s</w:t>
      </w:r>
      <w:r w:rsidRPr="00396572">
        <w:t>,</w:t>
      </w:r>
      <w:r>
        <w:t xml:space="preserve"> Lynels,</w:t>
      </w:r>
      <w:r w:rsidRPr="00396572">
        <w:t xml:space="preserve"> ChuChus and Tektites and active with large steam geysers.</w:t>
      </w:r>
    </w:p>
    <w:p w:rsidR="00396572" w:rsidRDefault="00396572" w:rsidP="00396572">
      <w:pPr>
        <w:pStyle w:val="ListParagraph"/>
        <w:numPr>
          <w:ilvl w:val="0"/>
          <w:numId w:val="24"/>
        </w:numPr>
      </w:pPr>
      <w:r w:rsidRPr="00396572">
        <w:rPr>
          <w:b/>
        </w:rPr>
        <w:t>Lanayru Province:</w:t>
      </w:r>
      <w:r w:rsidRPr="00396572">
        <w:t xml:space="preserve"> The Northern and western expanse of Hyrule which consists of Zora's Domain, Septen Heights and Snowpeak.</w:t>
      </w:r>
    </w:p>
    <w:p w:rsidR="00396572" w:rsidRDefault="00396572" w:rsidP="00396572">
      <w:pPr>
        <w:pStyle w:val="ListParagraph"/>
        <w:numPr>
          <w:ilvl w:val="0"/>
          <w:numId w:val="24"/>
        </w:numPr>
      </w:pPr>
      <w:r w:rsidRPr="00396572">
        <w:rPr>
          <w:b/>
        </w:rPr>
        <w:t xml:space="preserve">Septen Heights: </w:t>
      </w:r>
      <w:r>
        <w:t>Town of rope bridges and</w:t>
      </w:r>
      <w:r w:rsidRPr="00396572">
        <w:t xml:space="preserve"> dwellings, home of a newly evolve</w:t>
      </w:r>
      <w:r>
        <w:t>d Rito people</w:t>
      </w:r>
      <w:r w:rsidRPr="00396572">
        <w:t>. Location of the Tower of the Winds where the Light Shield can be found.</w:t>
      </w:r>
    </w:p>
    <w:p w:rsidR="00396572" w:rsidRDefault="00396572" w:rsidP="00396572">
      <w:pPr>
        <w:pStyle w:val="ListParagraph"/>
        <w:numPr>
          <w:ilvl w:val="0"/>
          <w:numId w:val="24"/>
        </w:numPr>
      </w:pPr>
      <w:r w:rsidRPr="00396572">
        <w:rPr>
          <w:b/>
        </w:rPr>
        <w:t>Zora's Domain:</w:t>
      </w:r>
      <w:r>
        <w:t xml:space="preserve"> Find the Zora's Flippers nearby</w:t>
      </w:r>
      <w:r w:rsidRPr="00396572">
        <w:t>, but beware of the unfriendly Zora people.</w:t>
      </w:r>
    </w:p>
    <w:p w:rsidR="00396572" w:rsidRDefault="00396572" w:rsidP="00396572">
      <w:pPr>
        <w:pStyle w:val="ListParagraph"/>
        <w:numPr>
          <w:ilvl w:val="0"/>
          <w:numId w:val="24"/>
        </w:numPr>
      </w:pPr>
      <w:r w:rsidRPr="00396572">
        <w:rPr>
          <w:b/>
        </w:rPr>
        <w:t>Snowpeak:</w:t>
      </w:r>
      <w:r w:rsidRPr="00396572">
        <w:t xml:space="preserve"> Home of the Anouki </w:t>
      </w:r>
      <w:r>
        <w:t xml:space="preserve">people </w:t>
      </w:r>
      <w:r w:rsidRPr="00396572">
        <w:t>and location of the Snowpeak Caverns.</w:t>
      </w:r>
    </w:p>
    <w:p w:rsidR="00396572" w:rsidRDefault="00396572" w:rsidP="00396572">
      <w:pPr>
        <w:pStyle w:val="ListParagraph"/>
        <w:numPr>
          <w:ilvl w:val="0"/>
          <w:numId w:val="24"/>
        </w:numPr>
      </w:pPr>
      <w:r w:rsidRPr="00396572">
        <w:rPr>
          <w:b/>
        </w:rPr>
        <w:t>Hidden Village:</w:t>
      </w:r>
      <w:r w:rsidRPr="00396572">
        <w:t xml:space="preserve"> Home of Impa the Elder. Rumors state it was once a thriving Sheikah city.</w:t>
      </w:r>
    </w:p>
    <w:p w:rsidR="00396572" w:rsidRDefault="00396572" w:rsidP="00396572">
      <w:pPr>
        <w:pStyle w:val="ListParagraph"/>
        <w:numPr>
          <w:ilvl w:val="0"/>
          <w:numId w:val="24"/>
        </w:numPr>
      </w:pPr>
      <w:r>
        <w:rPr>
          <w:b/>
        </w:rPr>
        <w:t>Subrosia:</w:t>
      </w:r>
      <w:r>
        <w:t xml:space="preserve"> The underworld of Hyrule and home to the shrouded Subrosian race. Don’t venture here without a red tunic!</w:t>
      </w:r>
    </w:p>
    <w:p w:rsidR="00396572" w:rsidRDefault="00396572" w:rsidP="00396572">
      <w:pPr>
        <w:pStyle w:val="ListParagraph"/>
        <w:numPr>
          <w:ilvl w:val="0"/>
          <w:numId w:val="24"/>
        </w:numPr>
      </w:pPr>
      <w:r w:rsidRPr="00396572">
        <w:rPr>
          <w:b/>
        </w:rPr>
        <w:t>Northern Hyrule:</w:t>
      </w:r>
      <w:r w:rsidRPr="00396572">
        <w:t xml:space="preserve"> Northern expanse of Hyrule is divided into Eastern and Western halves. Many of these cities are just beginning to be established.</w:t>
      </w:r>
    </w:p>
    <w:p w:rsidR="00396572" w:rsidRDefault="00396572" w:rsidP="00396572">
      <w:pPr>
        <w:pStyle w:val="ListParagraph"/>
        <w:numPr>
          <w:ilvl w:val="1"/>
          <w:numId w:val="24"/>
        </w:numPr>
      </w:pPr>
      <w:r w:rsidRPr="00396572">
        <w:rPr>
          <w:b/>
        </w:rPr>
        <w:t>Rauru Town:</w:t>
      </w:r>
      <w:r w:rsidRPr="00396572">
        <w:t xml:space="preserve"> Settlement of Hylians who broke off from Hyrule proper due to disagreement on governing style and direction. They establish the Hyli Province and reintroduce the Religion o</w:t>
      </w:r>
      <w:r w:rsidR="00E12F22">
        <w:t>f Hylia Her Grace to the north.</w:t>
      </w:r>
    </w:p>
    <w:p w:rsidR="00E12F22" w:rsidRDefault="00E12F22" w:rsidP="00E12F22">
      <w:pPr>
        <w:pStyle w:val="ListParagraph"/>
        <w:numPr>
          <w:ilvl w:val="1"/>
          <w:numId w:val="24"/>
        </w:numPr>
      </w:pPr>
      <w:r w:rsidRPr="00E12F22">
        <w:rPr>
          <w:b/>
        </w:rPr>
        <w:t>North Castle:</w:t>
      </w:r>
      <w:r w:rsidRPr="00E12F22">
        <w:t xml:space="preserve"> Rauru Town's fortified bas</w:t>
      </w:r>
      <w:r>
        <w:t>e and head of government for</w:t>
      </w:r>
      <w:r w:rsidRPr="00E12F22">
        <w:t xml:space="preserve"> Hylians of the North.</w:t>
      </w:r>
    </w:p>
    <w:p w:rsidR="00E12F22" w:rsidRDefault="00E12F22" w:rsidP="00E12F22">
      <w:pPr>
        <w:pStyle w:val="ListParagraph"/>
        <w:numPr>
          <w:ilvl w:val="1"/>
          <w:numId w:val="24"/>
        </w:numPr>
      </w:pPr>
      <w:r w:rsidRPr="00E12F22">
        <w:rPr>
          <w:b/>
        </w:rPr>
        <w:t>Ruto Town:</w:t>
      </w:r>
      <w:r>
        <w:t xml:space="preserve"> </w:t>
      </w:r>
      <w:r w:rsidRPr="00E12F22">
        <w:t xml:space="preserve">Mountainous city, populated by a few humans and a band of Zolas who live mostly in the Northern Waters. Home of a spell-teaching wise </w:t>
      </w:r>
      <w:r>
        <w:t>man and a man called Error.</w:t>
      </w:r>
    </w:p>
    <w:p w:rsidR="00E12F22" w:rsidRDefault="00E12F22" w:rsidP="00E12F22">
      <w:pPr>
        <w:pStyle w:val="ListParagraph"/>
        <w:numPr>
          <w:ilvl w:val="1"/>
          <w:numId w:val="24"/>
        </w:numPr>
      </w:pPr>
      <w:r w:rsidRPr="00E12F22">
        <w:rPr>
          <w:b/>
        </w:rPr>
        <w:t>Saria Town:</w:t>
      </w:r>
      <w:r w:rsidRPr="00E12F22">
        <w:t xml:space="preserve"> Water town just north of Death </w:t>
      </w:r>
      <w:r>
        <w:t>Mountain. The River Man will lower the bridge</w:t>
      </w:r>
      <w:r w:rsidRPr="00E12F22">
        <w:t xml:space="preserve">, allowing easy transit between locations. </w:t>
      </w:r>
      <w:r>
        <w:t>Find</w:t>
      </w:r>
      <w:r w:rsidRPr="00E12F22">
        <w:t xml:space="preserve"> the witch to obtain the Crystal Ball.</w:t>
      </w:r>
    </w:p>
    <w:p w:rsidR="00E12F22" w:rsidRDefault="00E12F22" w:rsidP="00E12F22">
      <w:pPr>
        <w:pStyle w:val="ListParagraph"/>
        <w:numPr>
          <w:ilvl w:val="1"/>
          <w:numId w:val="24"/>
        </w:numPr>
      </w:pPr>
      <w:r w:rsidRPr="00E12F22">
        <w:rPr>
          <w:b/>
        </w:rPr>
        <w:t>Moruge Swamp:</w:t>
      </w:r>
      <w:r w:rsidRPr="00E12F22">
        <w:t xml:space="preserve"> Swampy peninsula south of North Castle which houses a single hut and plenty of danger. Find a shovel here.</w:t>
      </w:r>
    </w:p>
    <w:p w:rsidR="00E12F22" w:rsidRDefault="00E12F22" w:rsidP="00E12F22">
      <w:pPr>
        <w:pStyle w:val="ListParagraph"/>
        <w:numPr>
          <w:ilvl w:val="1"/>
          <w:numId w:val="24"/>
        </w:numPr>
      </w:pPr>
      <w:r w:rsidRPr="00E12F22">
        <w:rPr>
          <w:b/>
        </w:rPr>
        <w:t>King's Tomb:</w:t>
      </w:r>
      <w:r w:rsidRPr="00E12F22">
        <w:t xml:space="preserve"> Landmark with a tunnel just south that leads to the Island Palace. Graves marked include the King Nohansen (of Hyrule), King Mutoh (of Cobble), Brant, Bremeur, Doylan and Max (Cobble Knights).</w:t>
      </w:r>
    </w:p>
    <w:p w:rsidR="00E12F22" w:rsidRDefault="00E12F22" w:rsidP="00E12F22">
      <w:pPr>
        <w:pStyle w:val="ListParagraph"/>
        <w:numPr>
          <w:ilvl w:val="1"/>
          <w:numId w:val="24"/>
        </w:numPr>
      </w:pPr>
      <w:r w:rsidRPr="00E12F22">
        <w:rPr>
          <w:b/>
        </w:rPr>
        <w:t>Mido Town:</w:t>
      </w:r>
      <w:r w:rsidRPr="00E12F22">
        <w:t xml:space="preserve"> Harbor town which connects Eastern and Western Hyrule.</w:t>
      </w:r>
    </w:p>
    <w:p w:rsidR="00E12F22" w:rsidRDefault="00E12F22" w:rsidP="00E12F22">
      <w:pPr>
        <w:pStyle w:val="ListParagraph"/>
        <w:numPr>
          <w:ilvl w:val="1"/>
          <w:numId w:val="24"/>
        </w:numPr>
      </w:pPr>
      <w:r w:rsidRPr="00E12F22">
        <w:rPr>
          <w:b/>
        </w:rPr>
        <w:t>Darunia Town:</w:t>
      </w:r>
      <w:r w:rsidRPr="00E12F22">
        <w:t xml:space="preserve"> A network of caves and home of the traveling Goron Marketplace.</w:t>
      </w:r>
    </w:p>
    <w:p w:rsidR="00E12F22" w:rsidRDefault="00E12F22" w:rsidP="00E12F22">
      <w:pPr>
        <w:pStyle w:val="ListParagraph"/>
        <w:numPr>
          <w:ilvl w:val="1"/>
          <w:numId w:val="24"/>
        </w:numPr>
      </w:pPr>
      <w:r w:rsidRPr="00E12F22">
        <w:rPr>
          <w:b/>
        </w:rPr>
        <w:t>Nabooru Town:</w:t>
      </w:r>
      <w:r>
        <w:t xml:space="preserve"> </w:t>
      </w:r>
      <w:r w:rsidRPr="00E12F22">
        <w:t>Oasis paradise in the middle</w:t>
      </w:r>
      <w:r>
        <w:t xml:space="preserve"> of a desert and mountain expans</w:t>
      </w:r>
      <w:r w:rsidRPr="00E12F22">
        <w:t>e which offers two large fountains among its houses. Home to a rogue (peaceful) Gerudo faction that broke off from the Gerudo Sky Pirates.</w:t>
      </w:r>
    </w:p>
    <w:p w:rsidR="00E12F22" w:rsidRDefault="00E12F22" w:rsidP="00E12F22">
      <w:pPr>
        <w:pStyle w:val="ListParagraph"/>
        <w:numPr>
          <w:ilvl w:val="1"/>
          <w:numId w:val="24"/>
        </w:numPr>
      </w:pPr>
      <w:r w:rsidRPr="00E12F22">
        <w:rPr>
          <w:b/>
        </w:rPr>
        <w:t>Valley of Death/Path of Fire:</w:t>
      </w:r>
      <w:r>
        <w:t xml:space="preserve"> </w:t>
      </w:r>
      <w:r w:rsidRPr="00E12F22">
        <w:t>Small cemetery south of Nabooru Town that contains lava flows which connect to Subrosia.</w:t>
      </w:r>
    </w:p>
    <w:p w:rsidR="00E12F22" w:rsidRDefault="00E12F22" w:rsidP="00E12F22">
      <w:pPr>
        <w:pStyle w:val="ListParagraph"/>
        <w:numPr>
          <w:ilvl w:val="1"/>
          <w:numId w:val="24"/>
        </w:numPr>
      </w:pPr>
      <w:r w:rsidRPr="00E12F22">
        <w:rPr>
          <w:b/>
        </w:rPr>
        <w:t>Kasuto Town:</w:t>
      </w:r>
      <w:r w:rsidRPr="00E12F22">
        <w:t xml:space="preserve"> Small settlement which houses the Ancient Library.</w:t>
      </w:r>
    </w:p>
    <w:p w:rsidR="00E12F22" w:rsidRDefault="00E12F22" w:rsidP="00E12F22">
      <w:pPr>
        <w:pStyle w:val="ListParagraph"/>
        <w:numPr>
          <w:ilvl w:val="1"/>
          <w:numId w:val="24"/>
        </w:numPr>
      </w:pPr>
      <w:r w:rsidRPr="00E12F22">
        <w:rPr>
          <w:b/>
        </w:rPr>
        <w:t>Three Eye Rock:</w:t>
      </w:r>
      <w:r w:rsidRPr="00E12F22">
        <w:t xml:space="preserve"> Located at the southeastern Seashore and home of the Great Palace, now mostly in ruins.</w:t>
      </w:r>
    </w:p>
    <w:p w:rsidR="00E12F22" w:rsidRDefault="00E12F22" w:rsidP="00E12F22">
      <w:pPr>
        <w:pStyle w:val="ListParagraph"/>
        <w:numPr>
          <w:ilvl w:val="1"/>
          <w:numId w:val="24"/>
        </w:numPr>
      </w:pPr>
      <w:r w:rsidRPr="00E12F22">
        <w:rPr>
          <w:b/>
        </w:rPr>
        <w:t>Maze Island:</w:t>
      </w:r>
      <w:r w:rsidRPr="00E12F22">
        <w:t xml:space="preserve"> Composed of a labyrinthine network of roads and houses</w:t>
      </w:r>
      <w:r>
        <w:t xml:space="preserve"> a hidden grotto with a treasure</w:t>
      </w:r>
      <w:r w:rsidRPr="00E12F22">
        <w:t>.</w:t>
      </w:r>
    </w:p>
    <w:p w:rsidR="00396572" w:rsidRPr="0052559C" w:rsidRDefault="00396572" w:rsidP="00396572"/>
    <w:p w:rsidR="00C913DC" w:rsidRPr="00C913DC" w:rsidRDefault="00C913DC" w:rsidP="00C913DC">
      <w:pPr>
        <w:pStyle w:val="Heading1"/>
      </w:pPr>
      <w:r>
        <w:lastRenderedPageBreak/>
        <w:t>Version History</w:t>
      </w:r>
    </w:p>
    <w:p w:rsidR="00C913DC" w:rsidRPr="000B044F" w:rsidRDefault="00C913DC" w:rsidP="00E12F22">
      <w:pPr>
        <w:autoSpaceDE w:val="0"/>
        <w:autoSpaceDN w:val="0"/>
        <w:adjustRightInd w:val="0"/>
        <w:spacing w:after="120" w:line="240" w:lineRule="auto"/>
        <w:rPr>
          <w:rFonts w:cs="Cambria"/>
          <w:sz w:val="21"/>
          <w:szCs w:val="21"/>
          <w:lang w:val="en"/>
        </w:rPr>
      </w:pPr>
      <w:r w:rsidRPr="000B044F">
        <w:rPr>
          <w:rFonts w:cs="Cambria"/>
          <w:sz w:val="21"/>
          <w:szCs w:val="21"/>
          <w:lang w:val="en"/>
        </w:rPr>
        <w:t>VERSION 0.5</w:t>
      </w:r>
      <w:r w:rsidR="00E12F22" w:rsidRPr="000B044F">
        <w:rPr>
          <w:rFonts w:cs="Cambria"/>
          <w:sz w:val="21"/>
          <w:szCs w:val="21"/>
          <w:lang w:val="en"/>
        </w:rPr>
        <w:t xml:space="preserve"> BETA</w:t>
      </w:r>
      <w:r w:rsidRPr="000B044F">
        <w:rPr>
          <w:rFonts w:cs="Cambria"/>
          <w:sz w:val="21"/>
          <w:szCs w:val="21"/>
          <w:lang w:val="en"/>
        </w:rPr>
        <w:t>, released 01-NOV-15</w:t>
      </w:r>
    </w:p>
    <w:p w:rsidR="00C913DC" w:rsidRPr="000B044F" w:rsidRDefault="00E12F22" w:rsidP="00C913DC">
      <w:pPr>
        <w:pStyle w:val="ListParagraph"/>
        <w:numPr>
          <w:ilvl w:val="0"/>
          <w:numId w:val="15"/>
        </w:numPr>
        <w:autoSpaceDE w:val="0"/>
        <w:autoSpaceDN w:val="0"/>
        <w:adjustRightInd w:val="0"/>
        <w:spacing w:after="200" w:line="240" w:lineRule="auto"/>
        <w:rPr>
          <w:rFonts w:cs="Cambria"/>
          <w:sz w:val="21"/>
          <w:szCs w:val="21"/>
          <w:lang w:val="en"/>
        </w:rPr>
      </w:pPr>
      <w:r w:rsidRPr="000B044F">
        <w:rPr>
          <w:rFonts w:cs="Cambria"/>
          <w:sz w:val="21"/>
          <w:szCs w:val="21"/>
          <w:lang w:val="en"/>
        </w:rPr>
        <w:t>Started work on Spanish translation materials</w:t>
      </w:r>
    </w:p>
    <w:p w:rsidR="00E12F22" w:rsidRPr="000B044F" w:rsidRDefault="00E12F22" w:rsidP="00C913DC">
      <w:pPr>
        <w:pStyle w:val="ListParagraph"/>
        <w:numPr>
          <w:ilvl w:val="0"/>
          <w:numId w:val="15"/>
        </w:numPr>
        <w:autoSpaceDE w:val="0"/>
        <w:autoSpaceDN w:val="0"/>
        <w:adjustRightInd w:val="0"/>
        <w:spacing w:after="200" w:line="240" w:lineRule="auto"/>
        <w:rPr>
          <w:rFonts w:cs="Cambria"/>
          <w:sz w:val="21"/>
          <w:szCs w:val="21"/>
          <w:lang w:val="en"/>
        </w:rPr>
      </w:pPr>
      <w:r w:rsidRPr="000B044F">
        <w:rPr>
          <w:rFonts w:cs="Cambria"/>
          <w:sz w:val="21"/>
          <w:szCs w:val="21"/>
          <w:lang w:val="en"/>
        </w:rPr>
        <w:t>Additional or improved sprites and tiles, mostly in Ordon and Faron areas</w:t>
      </w:r>
    </w:p>
    <w:p w:rsidR="00E12F22" w:rsidRPr="000B044F" w:rsidRDefault="00E12F22" w:rsidP="00C913DC">
      <w:pPr>
        <w:pStyle w:val="ListParagraph"/>
        <w:numPr>
          <w:ilvl w:val="0"/>
          <w:numId w:val="15"/>
        </w:numPr>
        <w:autoSpaceDE w:val="0"/>
        <w:autoSpaceDN w:val="0"/>
        <w:adjustRightInd w:val="0"/>
        <w:spacing w:after="200" w:line="240" w:lineRule="auto"/>
        <w:rPr>
          <w:rFonts w:cs="Cambria"/>
          <w:sz w:val="21"/>
          <w:szCs w:val="21"/>
          <w:lang w:val="en"/>
        </w:rPr>
      </w:pPr>
      <w:r w:rsidRPr="000B044F">
        <w:rPr>
          <w:rFonts w:cs="Cambria"/>
          <w:sz w:val="21"/>
          <w:szCs w:val="21"/>
          <w:lang w:val="en"/>
        </w:rPr>
        <w:t>Completely new desert tiles</w:t>
      </w:r>
    </w:p>
    <w:p w:rsidR="00E12F22" w:rsidRPr="000B044F" w:rsidRDefault="00E12F22" w:rsidP="00C913DC">
      <w:pPr>
        <w:pStyle w:val="ListParagraph"/>
        <w:numPr>
          <w:ilvl w:val="0"/>
          <w:numId w:val="15"/>
        </w:numPr>
        <w:autoSpaceDE w:val="0"/>
        <w:autoSpaceDN w:val="0"/>
        <w:adjustRightInd w:val="0"/>
        <w:spacing w:after="200" w:line="240" w:lineRule="auto"/>
        <w:rPr>
          <w:rFonts w:cs="Cambria"/>
          <w:sz w:val="21"/>
          <w:szCs w:val="21"/>
          <w:lang w:val="en"/>
        </w:rPr>
      </w:pPr>
      <w:r w:rsidRPr="000B044F">
        <w:rPr>
          <w:rFonts w:cs="Cambria"/>
          <w:sz w:val="21"/>
          <w:szCs w:val="21"/>
          <w:lang w:val="en"/>
        </w:rPr>
        <w:t>Cleaned up files and eliminated unused resources</w:t>
      </w:r>
    </w:p>
    <w:p w:rsidR="00E12F22" w:rsidRPr="000B044F" w:rsidRDefault="00E12F22" w:rsidP="00C913DC">
      <w:pPr>
        <w:pStyle w:val="ListParagraph"/>
        <w:numPr>
          <w:ilvl w:val="0"/>
          <w:numId w:val="15"/>
        </w:numPr>
        <w:autoSpaceDE w:val="0"/>
        <w:autoSpaceDN w:val="0"/>
        <w:adjustRightInd w:val="0"/>
        <w:spacing w:after="200" w:line="240" w:lineRule="auto"/>
        <w:rPr>
          <w:rFonts w:cs="Cambria"/>
          <w:sz w:val="21"/>
          <w:szCs w:val="21"/>
          <w:lang w:val="en"/>
        </w:rPr>
      </w:pPr>
      <w:r w:rsidRPr="000B044F">
        <w:rPr>
          <w:rFonts w:cs="Cambria"/>
          <w:sz w:val="21"/>
          <w:szCs w:val="21"/>
          <w:lang w:val="en"/>
        </w:rPr>
        <w:t>Fix Mothulita and moth behavior concerning torches</w:t>
      </w:r>
    </w:p>
    <w:p w:rsidR="00E12F22" w:rsidRPr="000B044F" w:rsidRDefault="00E12F22" w:rsidP="00C913DC">
      <w:pPr>
        <w:pStyle w:val="ListParagraph"/>
        <w:numPr>
          <w:ilvl w:val="0"/>
          <w:numId w:val="15"/>
        </w:numPr>
        <w:autoSpaceDE w:val="0"/>
        <w:autoSpaceDN w:val="0"/>
        <w:adjustRightInd w:val="0"/>
        <w:spacing w:after="200" w:line="240" w:lineRule="auto"/>
        <w:rPr>
          <w:rFonts w:cs="Cambria"/>
          <w:sz w:val="21"/>
          <w:szCs w:val="21"/>
          <w:lang w:val="en"/>
        </w:rPr>
      </w:pPr>
      <w:r w:rsidRPr="000B044F">
        <w:rPr>
          <w:rFonts w:cs="Cambria"/>
          <w:sz w:val="21"/>
          <w:szCs w:val="21"/>
          <w:lang w:val="en"/>
        </w:rPr>
        <w:t>Bug fixes</w:t>
      </w:r>
    </w:p>
    <w:p w:rsidR="00C913DC" w:rsidRPr="000B044F" w:rsidRDefault="00C913DC" w:rsidP="00E12F22">
      <w:pPr>
        <w:autoSpaceDE w:val="0"/>
        <w:autoSpaceDN w:val="0"/>
        <w:adjustRightInd w:val="0"/>
        <w:spacing w:after="120" w:line="240" w:lineRule="auto"/>
        <w:rPr>
          <w:rFonts w:cs="Cambria"/>
          <w:sz w:val="21"/>
          <w:szCs w:val="21"/>
          <w:lang w:val="en"/>
        </w:rPr>
      </w:pPr>
      <w:r w:rsidRPr="000B044F">
        <w:rPr>
          <w:rFonts w:cs="Cambria"/>
          <w:sz w:val="21"/>
          <w:szCs w:val="21"/>
          <w:lang w:val="en"/>
        </w:rPr>
        <w:t>VERSION 0.49, released 16-OCT-15</w:t>
      </w:r>
    </w:p>
    <w:p w:rsidR="00C913DC" w:rsidRPr="000B044F" w:rsidRDefault="00C913DC" w:rsidP="00C913DC">
      <w:pPr>
        <w:pStyle w:val="ListParagraph"/>
        <w:numPr>
          <w:ilvl w:val="0"/>
          <w:numId w:val="15"/>
        </w:numPr>
        <w:autoSpaceDE w:val="0"/>
        <w:autoSpaceDN w:val="0"/>
        <w:adjustRightInd w:val="0"/>
        <w:spacing w:after="200" w:line="240" w:lineRule="auto"/>
        <w:rPr>
          <w:rFonts w:cs="Cambria"/>
          <w:sz w:val="21"/>
          <w:szCs w:val="21"/>
          <w:lang w:val="en"/>
        </w:rPr>
      </w:pPr>
      <w:r w:rsidRPr="000B044F">
        <w:rPr>
          <w:rFonts w:cs="Cambria"/>
          <w:sz w:val="21"/>
          <w:szCs w:val="21"/>
          <w:lang w:val="en"/>
        </w:rPr>
        <w:t>Credits sequence implemented</w:t>
      </w:r>
    </w:p>
    <w:p w:rsidR="00C913DC" w:rsidRPr="000B044F" w:rsidRDefault="00C913DC" w:rsidP="00C913DC">
      <w:pPr>
        <w:pStyle w:val="ListParagraph"/>
        <w:numPr>
          <w:ilvl w:val="0"/>
          <w:numId w:val="15"/>
        </w:numPr>
        <w:autoSpaceDE w:val="0"/>
        <w:autoSpaceDN w:val="0"/>
        <w:adjustRightInd w:val="0"/>
        <w:spacing w:after="200" w:line="240" w:lineRule="auto"/>
        <w:rPr>
          <w:rFonts w:cs="Cambria"/>
          <w:sz w:val="21"/>
          <w:szCs w:val="21"/>
          <w:lang w:val="en"/>
        </w:rPr>
      </w:pPr>
      <w:r w:rsidRPr="000B044F">
        <w:rPr>
          <w:rFonts w:cs="Cambria"/>
          <w:sz w:val="21"/>
          <w:szCs w:val="21"/>
          <w:lang w:val="en"/>
        </w:rPr>
        <w:t>Interloper Sanctum basement is fully playable - may still be bugs to work out</w:t>
      </w:r>
    </w:p>
    <w:p w:rsidR="00C913DC" w:rsidRPr="000B044F" w:rsidRDefault="00C913DC" w:rsidP="00C913DC">
      <w:pPr>
        <w:pStyle w:val="ListParagraph"/>
        <w:numPr>
          <w:ilvl w:val="0"/>
          <w:numId w:val="15"/>
        </w:numPr>
        <w:autoSpaceDE w:val="0"/>
        <w:autoSpaceDN w:val="0"/>
        <w:adjustRightInd w:val="0"/>
        <w:spacing w:after="200" w:line="240" w:lineRule="auto"/>
        <w:rPr>
          <w:rFonts w:cs="Cambria"/>
          <w:sz w:val="21"/>
          <w:szCs w:val="21"/>
          <w:lang w:val="en"/>
        </w:rPr>
      </w:pPr>
      <w:r w:rsidRPr="000B044F">
        <w:rPr>
          <w:rFonts w:cs="Cambria"/>
          <w:sz w:val="21"/>
          <w:szCs w:val="21"/>
          <w:lang w:val="en"/>
        </w:rPr>
        <w:t>Final boss is working, but there may be tweaks in the next version</w:t>
      </w:r>
    </w:p>
    <w:p w:rsidR="00C913DC" w:rsidRPr="000B044F" w:rsidRDefault="00C913DC" w:rsidP="00C913DC">
      <w:pPr>
        <w:pStyle w:val="ListParagraph"/>
        <w:numPr>
          <w:ilvl w:val="0"/>
          <w:numId w:val="15"/>
        </w:numPr>
        <w:autoSpaceDE w:val="0"/>
        <w:autoSpaceDN w:val="0"/>
        <w:adjustRightInd w:val="0"/>
        <w:spacing w:after="200" w:line="240" w:lineRule="auto"/>
        <w:rPr>
          <w:rFonts w:cs="Cambria"/>
          <w:sz w:val="21"/>
          <w:szCs w:val="21"/>
          <w:lang w:val="en"/>
        </w:rPr>
      </w:pPr>
      <w:r w:rsidRPr="000B044F">
        <w:rPr>
          <w:rFonts w:cs="Cambria"/>
          <w:sz w:val="21"/>
          <w:szCs w:val="21"/>
          <w:lang w:val="en"/>
        </w:rPr>
        <w:t>Improvements to main font to allow for non-English translation (more to come)</w:t>
      </w:r>
    </w:p>
    <w:p w:rsidR="00C913DC" w:rsidRPr="000B044F" w:rsidRDefault="00C913DC" w:rsidP="00E12F22">
      <w:pPr>
        <w:autoSpaceDE w:val="0"/>
        <w:autoSpaceDN w:val="0"/>
        <w:adjustRightInd w:val="0"/>
        <w:spacing w:after="120" w:line="240" w:lineRule="auto"/>
        <w:rPr>
          <w:rFonts w:cs="Cambria"/>
          <w:sz w:val="21"/>
          <w:szCs w:val="21"/>
          <w:lang w:val="en"/>
        </w:rPr>
      </w:pPr>
      <w:r w:rsidRPr="000B044F">
        <w:rPr>
          <w:rFonts w:cs="Cambria"/>
          <w:sz w:val="21"/>
          <w:szCs w:val="21"/>
          <w:lang w:val="en"/>
        </w:rPr>
        <w:t>VERSION 0.48, released 06-OCT-15</w:t>
      </w:r>
    </w:p>
    <w:p w:rsidR="00C913DC" w:rsidRPr="000B044F" w:rsidRDefault="00C913DC" w:rsidP="00C913DC">
      <w:pPr>
        <w:pStyle w:val="ListParagraph"/>
        <w:numPr>
          <w:ilvl w:val="0"/>
          <w:numId w:val="16"/>
        </w:numPr>
        <w:autoSpaceDE w:val="0"/>
        <w:autoSpaceDN w:val="0"/>
        <w:adjustRightInd w:val="0"/>
        <w:spacing w:after="200" w:line="240" w:lineRule="auto"/>
        <w:rPr>
          <w:rFonts w:cs="Cambria"/>
          <w:sz w:val="21"/>
          <w:szCs w:val="21"/>
          <w:lang w:val="en"/>
        </w:rPr>
      </w:pPr>
      <w:r w:rsidRPr="000B044F">
        <w:rPr>
          <w:rFonts w:cs="Cambria"/>
          <w:sz w:val="21"/>
          <w:szCs w:val="21"/>
          <w:lang w:val="en"/>
        </w:rPr>
        <w:t>New dialog box styles for wooden and stone signs</w:t>
      </w:r>
    </w:p>
    <w:p w:rsidR="00C913DC" w:rsidRPr="000B044F" w:rsidRDefault="00C913DC" w:rsidP="00C913DC">
      <w:pPr>
        <w:pStyle w:val="ListParagraph"/>
        <w:numPr>
          <w:ilvl w:val="0"/>
          <w:numId w:val="16"/>
        </w:numPr>
        <w:autoSpaceDE w:val="0"/>
        <w:autoSpaceDN w:val="0"/>
        <w:adjustRightInd w:val="0"/>
        <w:spacing w:after="200" w:line="240" w:lineRule="auto"/>
        <w:rPr>
          <w:rFonts w:cs="Cambria"/>
          <w:sz w:val="21"/>
          <w:szCs w:val="21"/>
          <w:lang w:val="en"/>
        </w:rPr>
      </w:pPr>
      <w:r w:rsidRPr="000B044F">
        <w:rPr>
          <w:rFonts w:cs="Cambria"/>
          <w:sz w:val="21"/>
          <w:szCs w:val="21"/>
          <w:lang w:val="en"/>
        </w:rPr>
        <w:t>Improved ocarina warp points which include visual indication of discovery</w:t>
      </w:r>
    </w:p>
    <w:p w:rsidR="00C913DC" w:rsidRPr="000B044F" w:rsidRDefault="00C913DC" w:rsidP="00C913DC">
      <w:pPr>
        <w:pStyle w:val="ListParagraph"/>
        <w:numPr>
          <w:ilvl w:val="0"/>
          <w:numId w:val="16"/>
        </w:numPr>
        <w:autoSpaceDE w:val="0"/>
        <w:autoSpaceDN w:val="0"/>
        <w:adjustRightInd w:val="0"/>
        <w:spacing w:after="200" w:line="240" w:lineRule="auto"/>
        <w:rPr>
          <w:rFonts w:cs="Cambria"/>
          <w:sz w:val="21"/>
          <w:szCs w:val="21"/>
          <w:lang w:val="en"/>
        </w:rPr>
      </w:pPr>
      <w:r w:rsidRPr="000B044F">
        <w:rPr>
          <w:rFonts w:cs="Cambria"/>
          <w:sz w:val="21"/>
          <w:szCs w:val="21"/>
          <w:lang w:val="en"/>
        </w:rPr>
        <w:t>Simpler map for North Hyrule (LttP style)</w:t>
      </w:r>
    </w:p>
    <w:p w:rsidR="00C913DC" w:rsidRPr="000B044F" w:rsidRDefault="00C913DC" w:rsidP="00C913DC">
      <w:pPr>
        <w:pStyle w:val="ListParagraph"/>
        <w:numPr>
          <w:ilvl w:val="0"/>
          <w:numId w:val="16"/>
        </w:numPr>
        <w:autoSpaceDE w:val="0"/>
        <w:autoSpaceDN w:val="0"/>
        <w:adjustRightInd w:val="0"/>
        <w:spacing w:after="200" w:line="240" w:lineRule="auto"/>
        <w:rPr>
          <w:rFonts w:cs="Cambria"/>
          <w:sz w:val="21"/>
          <w:szCs w:val="21"/>
          <w:lang w:val="en"/>
        </w:rPr>
      </w:pPr>
      <w:r w:rsidRPr="000B044F">
        <w:rPr>
          <w:rFonts w:cs="Cambria"/>
          <w:sz w:val="21"/>
          <w:szCs w:val="21"/>
          <w:lang w:val="en"/>
        </w:rPr>
        <w:t>A lot of work on the final dungeon - almost done!</w:t>
      </w:r>
    </w:p>
    <w:p w:rsidR="00C913DC" w:rsidRPr="000B044F" w:rsidRDefault="00C913DC" w:rsidP="00C913DC">
      <w:pPr>
        <w:pStyle w:val="ListParagraph"/>
        <w:numPr>
          <w:ilvl w:val="0"/>
          <w:numId w:val="16"/>
        </w:numPr>
        <w:autoSpaceDE w:val="0"/>
        <w:autoSpaceDN w:val="0"/>
        <w:adjustRightInd w:val="0"/>
        <w:spacing w:after="200" w:line="240" w:lineRule="auto"/>
        <w:rPr>
          <w:rFonts w:cs="Cambria"/>
          <w:sz w:val="21"/>
          <w:szCs w:val="21"/>
          <w:lang w:val="en"/>
        </w:rPr>
      </w:pPr>
      <w:r w:rsidRPr="000B044F">
        <w:rPr>
          <w:rFonts w:cs="Cambria"/>
          <w:sz w:val="21"/>
          <w:szCs w:val="21"/>
          <w:lang w:val="en"/>
        </w:rPr>
        <w:t>Starting work on final bosses and closing sequence</w:t>
      </w:r>
    </w:p>
    <w:p w:rsidR="00C913DC" w:rsidRPr="000B044F" w:rsidRDefault="00C913DC" w:rsidP="00C913DC">
      <w:pPr>
        <w:pStyle w:val="ListParagraph"/>
        <w:numPr>
          <w:ilvl w:val="0"/>
          <w:numId w:val="16"/>
        </w:numPr>
        <w:autoSpaceDE w:val="0"/>
        <w:autoSpaceDN w:val="0"/>
        <w:adjustRightInd w:val="0"/>
        <w:spacing w:after="200" w:line="240" w:lineRule="auto"/>
        <w:rPr>
          <w:rFonts w:cs="Cambria"/>
          <w:sz w:val="21"/>
          <w:szCs w:val="21"/>
          <w:lang w:val="en"/>
        </w:rPr>
      </w:pPr>
      <w:r w:rsidRPr="000B044F">
        <w:rPr>
          <w:rFonts w:cs="Cambria"/>
          <w:sz w:val="21"/>
          <w:szCs w:val="21"/>
          <w:lang w:val="en"/>
        </w:rPr>
        <w:t>Opening (dream) sequence implemented</w:t>
      </w:r>
    </w:p>
    <w:p w:rsidR="00C913DC" w:rsidRPr="000B044F" w:rsidRDefault="00C913DC" w:rsidP="00C913DC">
      <w:pPr>
        <w:pStyle w:val="ListParagraph"/>
        <w:numPr>
          <w:ilvl w:val="0"/>
          <w:numId w:val="16"/>
        </w:numPr>
        <w:autoSpaceDE w:val="0"/>
        <w:autoSpaceDN w:val="0"/>
        <w:adjustRightInd w:val="0"/>
        <w:spacing w:after="200" w:line="240" w:lineRule="auto"/>
        <w:rPr>
          <w:rFonts w:cs="Cambria"/>
          <w:sz w:val="21"/>
          <w:szCs w:val="21"/>
          <w:lang w:val="en"/>
        </w:rPr>
      </w:pPr>
      <w:r w:rsidRPr="000B044F">
        <w:rPr>
          <w:rFonts w:cs="Cambria"/>
          <w:sz w:val="21"/>
          <w:szCs w:val="21"/>
          <w:lang w:val="en"/>
        </w:rPr>
        <w:t>Add minigame before monkey will give back Book page</w:t>
      </w:r>
    </w:p>
    <w:p w:rsidR="00C913DC" w:rsidRPr="000B044F" w:rsidRDefault="00C913DC" w:rsidP="00C913DC">
      <w:pPr>
        <w:pStyle w:val="ListParagraph"/>
        <w:numPr>
          <w:ilvl w:val="0"/>
          <w:numId w:val="16"/>
        </w:numPr>
        <w:autoSpaceDE w:val="0"/>
        <w:autoSpaceDN w:val="0"/>
        <w:adjustRightInd w:val="0"/>
        <w:spacing w:after="200" w:line="240" w:lineRule="auto"/>
        <w:rPr>
          <w:rFonts w:cs="Cambria"/>
          <w:sz w:val="21"/>
          <w:szCs w:val="21"/>
          <w:lang w:val="en"/>
        </w:rPr>
      </w:pPr>
      <w:r w:rsidRPr="000B044F">
        <w:rPr>
          <w:rFonts w:cs="Cambria"/>
          <w:sz w:val="21"/>
          <w:szCs w:val="21"/>
          <w:lang w:val="en"/>
        </w:rPr>
        <w:t>HUD icons for hero conditions (exhaustion, cursed, poison, etc.)</w:t>
      </w:r>
    </w:p>
    <w:p w:rsidR="00C913DC" w:rsidRPr="000B044F" w:rsidRDefault="00C913DC" w:rsidP="00C913DC">
      <w:pPr>
        <w:pStyle w:val="ListParagraph"/>
        <w:numPr>
          <w:ilvl w:val="0"/>
          <w:numId w:val="16"/>
        </w:numPr>
        <w:autoSpaceDE w:val="0"/>
        <w:autoSpaceDN w:val="0"/>
        <w:adjustRightInd w:val="0"/>
        <w:spacing w:after="200" w:line="240" w:lineRule="auto"/>
        <w:rPr>
          <w:rFonts w:cs="Cambria"/>
          <w:sz w:val="21"/>
          <w:szCs w:val="21"/>
          <w:lang w:val="en"/>
        </w:rPr>
      </w:pPr>
      <w:r w:rsidRPr="000B044F">
        <w:rPr>
          <w:rFonts w:cs="Cambria"/>
          <w:sz w:val="21"/>
          <w:szCs w:val="21"/>
          <w:lang w:val="en"/>
        </w:rPr>
        <w:t>Hints and fixes</w:t>
      </w:r>
    </w:p>
    <w:p w:rsidR="00C913DC" w:rsidRPr="000B044F" w:rsidRDefault="00C913DC" w:rsidP="00E12F22">
      <w:pPr>
        <w:autoSpaceDE w:val="0"/>
        <w:autoSpaceDN w:val="0"/>
        <w:adjustRightInd w:val="0"/>
        <w:spacing w:after="120" w:line="240" w:lineRule="auto"/>
        <w:rPr>
          <w:rFonts w:cs="Cambria"/>
          <w:sz w:val="21"/>
          <w:szCs w:val="21"/>
          <w:lang w:val="en"/>
        </w:rPr>
      </w:pPr>
      <w:r w:rsidRPr="000B044F">
        <w:rPr>
          <w:rFonts w:cs="Cambria"/>
          <w:sz w:val="21"/>
          <w:szCs w:val="21"/>
          <w:lang w:val="en"/>
        </w:rPr>
        <w:t>VERSION 0.47 released 01-SEP-15</w:t>
      </w:r>
    </w:p>
    <w:p w:rsidR="00C913DC" w:rsidRPr="000B044F" w:rsidRDefault="00C913DC" w:rsidP="00C913DC">
      <w:pPr>
        <w:pStyle w:val="ListParagraph"/>
        <w:numPr>
          <w:ilvl w:val="0"/>
          <w:numId w:val="17"/>
        </w:numPr>
        <w:autoSpaceDE w:val="0"/>
        <w:autoSpaceDN w:val="0"/>
        <w:adjustRightInd w:val="0"/>
        <w:spacing w:after="200" w:line="240" w:lineRule="auto"/>
        <w:rPr>
          <w:rFonts w:cs="Cambria"/>
          <w:sz w:val="21"/>
          <w:szCs w:val="21"/>
          <w:lang w:val="en"/>
        </w:rPr>
      </w:pPr>
      <w:r w:rsidRPr="000B044F">
        <w:rPr>
          <w:rFonts w:cs="Cambria"/>
          <w:sz w:val="21"/>
          <w:szCs w:val="21"/>
          <w:lang w:val="en"/>
        </w:rPr>
        <w:t>Work on last two dungeons - Tower of Winds is fully playable, Interloper Sanctum is not</w:t>
      </w:r>
    </w:p>
    <w:p w:rsidR="00C913DC" w:rsidRPr="000B044F" w:rsidRDefault="00C913DC" w:rsidP="00C913DC">
      <w:pPr>
        <w:pStyle w:val="ListParagraph"/>
        <w:numPr>
          <w:ilvl w:val="0"/>
          <w:numId w:val="17"/>
        </w:numPr>
        <w:autoSpaceDE w:val="0"/>
        <w:autoSpaceDN w:val="0"/>
        <w:adjustRightInd w:val="0"/>
        <w:spacing w:after="200" w:line="240" w:lineRule="auto"/>
        <w:rPr>
          <w:rFonts w:cs="Cambria"/>
          <w:sz w:val="21"/>
          <w:szCs w:val="21"/>
          <w:lang w:val="en"/>
        </w:rPr>
      </w:pPr>
      <w:r w:rsidRPr="000B044F">
        <w:rPr>
          <w:rFonts w:cs="Cambria"/>
          <w:sz w:val="21"/>
          <w:szCs w:val="21"/>
          <w:lang w:val="en"/>
        </w:rPr>
        <w:t>Allow ice cane to freeze water as well as lava</w:t>
      </w:r>
    </w:p>
    <w:p w:rsidR="00C913DC" w:rsidRPr="000B044F" w:rsidRDefault="00C913DC" w:rsidP="00C913DC">
      <w:pPr>
        <w:pStyle w:val="ListParagraph"/>
        <w:numPr>
          <w:ilvl w:val="0"/>
          <w:numId w:val="17"/>
        </w:numPr>
        <w:autoSpaceDE w:val="0"/>
        <w:autoSpaceDN w:val="0"/>
        <w:adjustRightInd w:val="0"/>
        <w:spacing w:after="200" w:line="240" w:lineRule="auto"/>
        <w:rPr>
          <w:rFonts w:cs="Cambria"/>
          <w:sz w:val="21"/>
          <w:szCs w:val="21"/>
          <w:lang w:val="en"/>
        </w:rPr>
      </w:pPr>
      <w:r w:rsidRPr="000B044F">
        <w:rPr>
          <w:rFonts w:cs="Cambria"/>
          <w:sz w:val="21"/>
          <w:szCs w:val="21"/>
          <w:lang w:val="en"/>
        </w:rPr>
        <w:t>Enabled more waterway swimming and added a few secrets</w:t>
      </w:r>
    </w:p>
    <w:p w:rsidR="00C913DC" w:rsidRPr="000B044F" w:rsidRDefault="00C913DC" w:rsidP="00C913DC">
      <w:pPr>
        <w:pStyle w:val="ListParagraph"/>
        <w:numPr>
          <w:ilvl w:val="0"/>
          <w:numId w:val="17"/>
        </w:numPr>
        <w:autoSpaceDE w:val="0"/>
        <w:autoSpaceDN w:val="0"/>
        <w:adjustRightInd w:val="0"/>
        <w:spacing w:after="200" w:line="240" w:lineRule="auto"/>
        <w:rPr>
          <w:rFonts w:cs="Cambria"/>
          <w:sz w:val="21"/>
          <w:szCs w:val="21"/>
          <w:lang w:val="en"/>
        </w:rPr>
      </w:pPr>
      <w:r w:rsidRPr="000B044F">
        <w:rPr>
          <w:rFonts w:cs="Cambria"/>
          <w:sz w:val="21"/>
          <w:szCs w:val="21"/>
          <w:lang w:val="en"/>
        </w:rPr>
        <w:t>Corrected behavior of ice cane and creating/pushing ice blocks (could still use a little tweaking)</w:t>
      </w:r>
    </w:p>
    <w:p w:rsidR="00C913DC" w:rsidRPr="000B044F" w:rsidRDefault="00C913DC" w:rsidP="00C913DC">
      <w:pPr>
        <w:pStyle w:val="ListParagraph"/>
        <w:numPr>
          <w:ilvl w:val="0"/>
          <w:numId w:val="17"/>
        </w:numPr>
        <w:autoSpaceDE w:val="0"/>
        <w:autoSpaceDN w:val="0"/>
        <w:adjustRightInd w:val="0"/>
        <w:spacing w:after="200" w:line="240" w:lineRule="auto"/>
        <w:rPr>
          <w:rFonts w:cs="Cambria"/>
          <w:sz w:val="21"/>
          <w:szCs w:val="21"/>
          <w:lang w:val="en"/>
        </w:rPr>
      </w:pPr>
      <w:r w:rsidRPr="000B044F">
        <w:rPr>
          <w:rFonts w:cs="Cambria"/>
          <w:sz w:val="21"/>
          <w:szCs w:val="21"/>
          <w:lang w:val="en"/>
        </w:rPr>
        <w:t>Fully scripted bow/arrows to allow two different types of arrows and better behavior</w:t>
      </w:r>
    </w:p>
    <w:p w:rsidR="00C913DC" w:rsidRPr="000B044F" w:rsidRDefault="00C913DC" w:rsidP="00C913DC">
      <w:pPr>
        <w:pStyle w:val="ListParagraph"/>
        <w:numPr>
          <w:ilvl w:val="0"/>
          <w:numId w:val="17"/>
        </w:numPr>
        <w:autoSpaceDE w:val="0"/>
        <w:autoSpaceDN w:val="0"/>
        <w:adjustRightInd w:val="0"/>
        <w:spacing w:after="200" w:line="240" w:lineRule="auto"/>
        <w:rPr>
          <w:rFonts w:cs="Cambria"/>
          <w:sz w:val="21"/>
          <w:szCs w:val="21"/>
          <w:lang w:val="en"/>
        </w:rPr>
      </w:pPr>
      <w:r w:rsidRPr="000B044F">
        <w:rPr>
          <w:rFonts w:cs="Cambria"/>
          <w:sz w:val="21"/>
          <w:szCs w:val="21"/>
          <w:lang w:val="en"/>
        </w:rPr>
        <w:t>Fully scripted hookshot to allow more configurable behavior</w:t>
      </w:r>
    </w:p>
    <w:p w:rsidR="00C913DC" w:rsidRPr="000B044F" w:rsidRDefault="00C913DC" w:rsidP="00C913DC">
      <w:pPr>
        <w:pStyle w:val="ListParagraph"/>
        <w:numPr>
          <w:ilvl w:val="0"/>
          <w:numId w:val="17"/>
        </w:numPr>
        <w:autoSpaceDE w:val="0"/>
        <w:autoSpaceDN w:val="0"/>
        <w:adjustRightInd w:val="0"/>
        <w:spacing w:after="200" w:line="240" w:lineRule="auto"/>
        <w:rPr>
          <w:rFonts w:cs="Cambria"/>
          <w:sz w:val="21"/>
          <w:szCs w:val="21"/>
          <w:lang w:val="en"/>
        </w:rPr>
      </w:pPr>
      <w:r w:rsidRPr="000B044F">
        <w:rPr>
          <w:rFonts w:cs="Cambria"/>
          <w:sz w:val="21"/>
          <w:szCs w:val="21"/>
          <w:lang w:val="en"/>
        </w:rPr>
        <w:t>Starting to add more Hylian NPCs for North Hyrule and a few other areas</w:t>
      </w:r>
    </w:p>
    <w:p w:rsidR="00C913DC" w:rsidRPr="000B044F" w:rsidRDefault="00C913DC" w:rsidP="00E12F22">
      <w:pPr>
        <w:autoSpaceDE w:val="0"/>
        <w:autoSpaceDN w:val="0"/>
        <w:adjustRightInd w:val="0"/>
        <w:spacing w:after="120" w:line="240" w:lineRule="auto"/>
        <w:rPr>
          <w:rFonts w:cs="Cambria"/>
          <w:sz w:val="21"/>
          <w:szCs w:val="21"/>
          <w:lang w:val="en"/>
        </w:rPr>
      </w:pPr>
      <w:r w:rsidRPr="000B044F">
        <w:rPr>
          <w:rFonts w:cs="Cambria"/>
          <w:sz w:val="21"/>
          <w:szCs w:val="21"/>
          <w:lang w:val="en"/>
        </w:rPr>
        <w:t>VERSION 0.46 released 17-AUG-15</w:t>
      </w:r>
    </w:p>
    <w:p w:rsidR="00C913DC" w:rsidRPr="000B044F" w:rsidRDefault="00C913DC" w:rsidP="00C913DC">
      <w:pPr>
        <w:pStyle w:val="ListParagraph"/>
        <w:numPr>
          <w:ilvl w:val="0"/>
          <w:numId w:val="18"/>
        </w:numPr>
        <w:autoSpaceDE w:val="0"/>
        <w:autoSpaceDN w:val="0"/>
        <w:adjustRightInd w:val="0"/>
        <w:spacing w:after="200" w:line="240" w:lineRule="auto"/>
        <w:rPr>
          <w:rFonts w:cs="Cambria"/>
          <w:sz w:val="21"/>
          <w:szCs w:val="21"/>
          <w:lang w:val="en"/>
        </w:rPr>
      </w:pPr>
      <w:r w:rsidRPr="000B044F">
        <w:rPr>
          <w:rFonts w:cs="Cambria"/>
          <w:sz w:val="21"/>
          <w:szCs w:val="21"/>
          <w:lang w:val="en"/>
        </w:rPr>
        <w:t>Show temporary HUD popup when collectible is picked</w:t>
      </w:r>
    </w:p>
    <w:p w:rsidR="00C913DC" w:rsidRPr="000B044F" w:rsidRDefault="00C913DC" w:rsidP="00C913DC">
      <w:pPr>
        <w:pStyle w:val="ListParagraph"/>
        <w:numPr>
          <w:ilvl w:val="0"/>
          <w:numId w:val="18"/>
        </w:numPr>
        <w:autoSpaceDE w:val="0"/>
        <w:autoSpaceDN w:val="0"/>
        <w:adjustRightInd w:val="0"/>
        <w:spacing w:after="200" w:line="240" w:lineRule="auto"/>
        <w:rPr>
          <w:rFonts w:cs="Cambria"/>
          <w:sz w:val="21"/>
          <w:szCs w:val="21"/>
          <w:lang w:val="en"/>
        </w:rPr>
      </w:pPr>
      <w:r w:rsidRPr="000B044F">
        <w:rPr>
          <w:rFonts w:cs="Cambria"/>
          <w:sz w:val="21"/>
          <w:szCs w:val="21"/>
          <w:lang w:val="en"/>
        </w:rPr>
        <w:t>Fully implemented red and blue tunics</w:t>
      </w:r>
    </w:p>
    <w:p w:rsidR="00C913DC" w:rsidRPr="000B044F" w:rsidRDefault="00C913DC" w:rsidP="00C913DC">
      <w:pPr>
        <w:pStyle w:val="ListParagraph"/>
        <w:numPr>
          <w:ilvl w:val="0"/>
          <w:numId w:val="18"/>
        </w:numPr>
        <w:autoSpaceDE w:val="0"/>
        <w:autoSpaceDN w:val="0"/>
        <w:adjustRightInd w:val="0"/>
        <w:spacing w:after="200" w:line="240" w:lineRule="auto"/>
        <w:rPr>
          <w:rFonts w:cs="Cambria"/>
          <w:sz w:val="21"/>
          <w:szCs w:val="21"/>
          <w:lang w:val="en"/>
        </w:rPr>
      </w:pPr>
      <w:r w:rsidRPr="000B044F">
        <w:rPr>
          <w:rFonts w:cs="Cambria"/>
          <w:sz w:val="21"/>
          <w:szCs w:val="21"/>
          <w:lang w:val="en"/>
        </w:rPr>
        <w:t>Finished advanced maps for last two dungeons</w:t>
      </w:r>
    </w:p>
    <w:p w:rsidR="00C913DC" w:rsidRPr="000B044F" w:rsidRDefault="00C913DC" w:rsidP="00C913DC">
      <w:pPr>
        <w:pStyle w:val="ListParagraph"/>
        <w:numPr>
          <w:ilvl w:val="0"/>
          <w:numId w:val="18"/>
        </w:numPr>
        <w:autoSpaceDE w:val="0"/>
        <w:autoSpaceDN w:val="0"/>
        <w:adjustRightInd w:val="0"/>
        <w:spacing w:after="200" w:line="240" w:lineRule="auto"/>
        <w:rPr>
          <w:rFonts w:cs="Cambria"/>
          <w:sz w:val="21"/>
          <w:szCs w:val="21"/>
          <w:lang w:val="en"/>
        </w:rPr>
      </w:pPr>
      <w:r w:rsidRPr="000B044F">
        <w:rPr>
          <w:rFonts w:cs="Cambria"/>
          <w:sz w:val="21"/>
          <w:szCs w:val="21"/>
          <w:lang w:val="en"/>
        </w:rPr>
        <w:t>Dynamically determine Book variant to give so dungeons can be truly done in any order</w:t>
      </w:r>
    </w:p>
    <w:p w:rsidR="00C913DC" w:rsidRPr="000B044F" w:rsidRDefault="00C913DC" w:rsidP="00C913DC">
      <w:pPr>
        <w:pStyle w:val="ListParagraph"/>
        <w:numPr>
          <w:ilvl w:val="0"/>
          <w:numId w:val="18"/>
        </w:numPr>
        <w:autoSpaceDE w:val="0"/>
        <w:autoSpaceDN w:val="0"/>
        <w:adjustRightInd w:val="0"/>
        <w:spacing w:after="200" w:line="240" w:lineRule="auto"/>
        <w:rPr>
          <w:rFonts w:cs="Cambria"/>
          <w:sz w:val="21"/>
          <w:szCs w:val="21"/>
          <w:lang w:val="en"/>
        </w:rPr>
      </w:pPr>
      <w:r w:rsidRPr="000B044F">
        <w:rPr>
          <w:rFonts w:cs="Cambria"/>
          <w:sz w:val="21"/>
          <w:szCs w:val="21"/>
          <w:lang w:val="en"/>
        </w:rPr>
        <w:t>Implement shovel and soft soil</w:t>
      </w:r>
    </w:p>
    <w:p w:rsidR="00C913DC" w:rsidRPr="000B044F" w:rsidRDefault="00C913DC" w:rsidP="00C913DC">
      <w:pPr>
        <w:pStyle w:val="ListParagraph"/>
        <w:numPr>
          <w:ilvl w:val="0"/>
          <w:numId w:val="18"/>
        </w:numPr>
        <w:autoSpaceDE w:val="0"/>
        <w:autoSpaceDN w:val="0"/>
        <w:adjustRightInd w:val="0"/>
        <w:spacing w:after="200" w:line="240" w:lineRule="auto"/>
        <w:rPr>
          <w:rFonts w:cs="Cambria"/>
          <w:sz w:val="21"/>
          <w:szCs w:val="21"/>
          <w:lang w:val="en"/>
        </w:rPr>
      </w:pPr>
      <w:r w:rsidRPr="000B044F">
        <w:rPr>
          <w:rFonts w:cs="Cambria"/>
          <w:sz w:val="21"/>
          <w:szCs w:val="21"/>
          <w:lang w:val="en"/>
        </w:rPr>
        <w:t>Implement ability to make and buy advanced potions</w:t>
      </w:r>
    </w:p>
    <w:p w:rsidR="00C913DC" w:rsidRPr="000B044F" w:rsidRDefault="00C913DC" w:rsidP="00C913DC">
      <w:pPr>
        <w:pStyle w:val="ListParagraph"/>
        <w:numPr>
          <w:ilvl w:val="0"/>
          <w:numId w:val="18"/>
        </w:numPr>
        <w:autoSpaceDE w:val="0"/>
        <w:autoSpaceDN w:val="0"/>
        <w:adjustRightInd w:val="0"/>
        <w:spacing w:after="200" w:line="240" w:lineRule="auto"/>
        <w:rPr>
          <w:rFonts w:cs="Cambria"/>
          <w:sz w:val="21"/>
          <w:szCs w:val="21"/>
          <w:lang w:val="en"/>
        </w:rPr>
      </w:pPr>
      <w:r w:rsidRPr="000B044F">
        <w:rPr>
          <w:rFonts w:cs="Cambria"/>
          <w:sz w:val="21"/>
          <w:szCs w:val="21"/>
          <w:lang w:val="en"/>
        </w:rPr>
        <w:t>Additional or improved enemies</w:t>
      </w:r>
    </w:p>
    <w:p w:rsidR="00C913DC" w:rsidRPr="000B044F" w:rsidRDefault="00C913DC" w:rsidP="00C913DC">
      <w:pPr>
        <w:pStyle w:val="ListParagraph"/>
        <w:numPr>
          <w:ilvl w:val="0"/>
          <w:numId w:val="18"/>
        </w:numPr>
        <w:autoSpaceDE w:val="0"/>
        <w:autoSpaceDN w:val="0"/>
        <w:adjustRightInd w:val="0"/>
        <w:spacing w:after="200" w:line="240" w:lineRule="auto"/>
        <w:rPr>
          <w:rFonts w:cs="Cambria"/>
          <w:sz w:val="21"/>
          <w:szCs w:val="21"/>
          <w:lang w:val="en"/>
        </w:rPr>
      </w:pPr>
      <w:r w:rsidRPr="000B044F">
        <w:rPr>
          <w:rFonts w:cs="Cambria"/>
          <w:sz w:val="21"/>
          <w:szCs w:val="21"/>
          <w:lang w:val="en"/>
        </w:rPr>
        <w:t>Additional heart pieces</w:t>
      </w:r>
    </w:p>
    <w:p w:rsidR="00C913DC" w:rsidRPr="000B044F" w:rsidRDefault="00C913DC" w:rsidP="00C913DC">
      <w:pPr>
        <w:pStyle w:val="ListParagraph"/>
        <w:numPr>
          <w:ilvl w:val="0"/>
          <w:numId w:val="18"/>
        </w:numPr>
        <w:autoSpaceDE w:val="0"/>
        <w:autoSpaceDN w:val="0"/>
        <w:adjustRightInd w:val="0"/>
        <w:spacing w:after="200" w:line="240" w:lineRule="auto"/>
        <w:rPr>
          <w:rFonts w:cs="Cambria"/>
          <w:sz w:val="21"/>
          <w:szCs w:val="21"/>
          <w:lang w:val="en"/>
        </w:rPr>
      </w:pPr>
      <w:r w:rsidRPr="000B044F">
        <w:rPr>
          <w:rFonts w:cs="Cambria"/>
          <w:sz w:val="21"/>
          <w:szCs w:val="21"/>
          <w:lang w:val="en"/>
        </w:rPr>
        <w:t>Begin implementation of hammer</w:t>
      </w:r>
    </w:p>
    <w:p w:rsidR="00C913DC" w:rsidRPr="000B044F" w:rsidRDefault="00C913DC" w:rsidP="00C913DC">
      <w:pPr>
        <w:pStyle w:val="ListParagraph"/>
        <w:numPr>
          <w:ilvl w:val="0"/>
          <w:numId w:val="18"/>
        </w:numPr>
        <w:autoSpaceDE w:val="0"/>
        <w:autoSpaceDN w:val="0"/>
        <w:adjustRightInd w:val="0"/>
        <w:spacing w:after="200" w:line="240" w:lineRule="auto"/>
        <w:rPr>
          <w:rFonts w:cs="Cambria"/>
          <w:sz w:val="21"/>
          <w:szCs w:val="21"/>
          <w:lang w:val="en"/>
        </w:rPr>
      </w:pPr>
      <w:r w:rsidRPr="000B044F">
        <w:rPr>
          <w:rFonts w:cs="Cambria"/>
          <w:sz w:val="21"/>
          <w:szCs w:val="21"/>
          <w:lang w:val="en"/>
        </w:rPr>
        <w:t>Optimization of scripts and sprites</w:t>
      </w:r>
    </w:p>
    <w:p w:rsidR="00C913DC" w:rsidRPr="000B044F" w:rsidRDefault="00C913DC" w:rsidP="00C913DC">
      <w:pPr>
        <w:pStyle w:val="ListParagraph"/>
        <w:numPr>
          <w:ilvl w:val="0"/>
          <w:numId w:val="18"/>
        </w:numPr>
        <w:autoSpaceDE w:val="0"/>
        <w:autoSpaceDN w:val="0"/>
        <w:adjustRightInd w:val="0"/>
        <w:spacing w:after="200" w:line="240" w:lineRule="auto"/>
        <w:rPr>
          <w:rFonts w:cs="Cambria"/>
          <w:sz w:val="21"/>
          <w:szCs w:val="21"/>
          <w:lang w:val="en"/>
        </w:rPr>
      </w:pPr>
      <w:r w:rsidRPr="000B044F">
        <w:rPr>
          <w:rFonts w:cs="Cambria"/>
          <w:sz w:val="21"/>
          <w:szCs w:val="21"/>
          <w:lang w:val="en"/>
        </w:rPr>
        <w:t>Implement camera movement with control key</w:t>
      </w:r>
    </w:p>
    <w:p w:rsidR="00C913DC" w:rsidRPr="000B044F" w:rsidRDefault="00C913DC" w:rsidP="00E12F22">
      <w:pPr>
        <w:autoSpaceDE w:val="0"/>
        <w:autoSpaceDN w:val="0"/>
        <w:adjustRightInd w:val="0"/>
        <w:spacing w:after="120" w:line="240" w:lineRule="auto"/>
        <w:rPr>
          <w:rFonts w:cs="Cambria"/>
          <w:sz w:val="21"/>
          <w:szCs w:val="21"/>
          <w:lang w:val="en"/>
        </w:rPr>
      </w:pPr>
      <w:r w:rsidRPr="000B044F">
        <w:rPr>
          <w:rFonts w:cs="Cambria"/>
          <w:sz w:val="21"/>
          <w:szCs w:val="21"/>
          <w:lang w:val="en"/>
        </w:rPr>
        <w:t>VERSION 0.45 released 16-JUL-15</w:t>
      </w:r>
    </w:p>
    <w:p w:rsidR="00C913DC" w:rsidRPr="000B044F" w:rsidRDefault="00C913DC" w:rsidP="00C913DC">
      <w:pPr>
        <w:pStyle w:val="ListParagraph"/>
        <w:numPr>
          <w:ilvl w:val="0"/>
          <w:numId w:val="19"/>
        </w:numPr>
        <w:autoSpaceDE w:val="0"/>
        <w:autoSpaceDN w:val="0"/>
        <w:adjustRightInd w:val="0"/>
        <w:spacing w:after="200" w:line="240" w:lineRule="auto"/>
        <w:rPr>
          <w:rFonts w:cs="Cambria"/>
          <w:sz w:val="21"/>
          <w:szCs w:val="21"/>
          <w:lang w:val="en"/>
        </w:rPr>
      </w:pPr>
      <w:r w:rsidRPr="000B044F">
        <w:rPr>
          <w:rFonts w:cs="Cambria"/>
          <w:sz w:val="21"/>
          <w:szCs w:val="21"/>
          <w:lang w:val="en"/>
        </w:rPr>
        <w:t>Added dungeon exploration mechanic and advanced compass (with secret chime) [WIP]</w:t>
      </w:r>
    </w:p>
    <w:p w:rsidR="00C913DC" w:rsidRPr="000B044F" w:rsidRDefault="00C913DC" w:rsidP="00C913DC">
      <w:pPr>
        <w:pStyle w:val="ListParagraph"/>
        <w:numPr>
          <w:ilvl w:val="0"/>
          <w:numId w:val="19"/>
        </w:numPr>
        <w:autoSpaceDE w:val="0"/>
        <w:autoSpaceDN w:val="0"/>
        <w:adjustRightInd w:val="0"/>
        <w:spacing w:after="200" w:line="240" w:lineRule="auto"/>
        <w:rPr>
          <w:rFonts w:cs="Cambria"/>
          <w:sz w:val="21"/>
          <w:szCs w:val="21"/>
          <w:lang w:val="en"/>
        </w:rPr>
      </w:pPr>
      <w:r w:rsidRPr="000B044F">
        <w:rPr>
          <w:rFonts w:cs="Cambria"/>
          <w:sz w:val="21"/>
          <w:szCs w:val="21"/>
          <w:lang w:val="en"/>
        </w:rPr>
        <w:t>Display clouds when in North Hyrule or Subrosia without upgraded map, added map for Subrosia</w:t>
      </w:r>
    </w:p>
    <w:p w:rsidR="00C913DC" w:rsidRPr="000B044F" w:rsidRDefault="00C913DC" w:rsidP="00C913DC">
      <w:pPr>
        <w:pStyle w:val="ListParagraph"/>
        <w:numPr>
          <w:ilvl w:val="0"/>
          <w:numId w:val="19"/>
        </w:numPr>
        <w:autoSpaceDE w:val="0"/>
        <w:autoSpaceDN w:val="0"/>
        <w:adjustRightInd w:val="0"/>
        <w:spacing w:after="200" w:line="240" w:lineRule="auto"/>
        <w:rPr>
          <w:rFonts w:cs="Cambria"/>
          <w:sz w:val="21"/>
          <w:szCs w:val="21"/>
          <w:lang w:val="en"/>
        </w:rPr>
      </w:pPr>
      <w:r w:rsidRPr="000B044F">
        <w:rPr>
          <w:rFonts w:cs="Cambria"/>
          <w:sz w:val="21"/>
          <w:szCs w:val="21"/>
          <w:lang w:val="en"/>
        </w:rPr>
        <w:lastRenderedPageBreak/>
        <w:t>Updated dungeon maps for Sewers and Grove to correctly show doors and rooms</w:t>
      </w:r>
    </w:p>
    <w:p w:rsidR="00C913DC" w:rsidRPr="000B044F" w:rsidRDefault="00C913DC" w:rsidP="00C913DC">
      <w:pPr>
        <w:pStyle w:val="ListParagraph"/>
        <w:numPr>
          <w:ilvl w:val="0"/>
          <w:numId w:val="19"/>
        </w:numPr>
        <w:autoSpaceDE w:val="0"/>
        <w:autoSpaceDN w:val="0"/>
        <w:adjustRightInd w:val="0"/>
        <w:spacing w:after="200" w:line="240" w:lineRule="auto"/>
        <w:rPr>
          <w:rFonts w:cs="Cambria"/>
          <w:sz w:val="21"/>
          <w:szCs w:val="21"/>
          <w:lang w:val="en"/>
        </w:rPr>
      </w:pPr>
      <w:r w:rsidRPr="000B044F">
        <w:rPr>
          <w:rFonts w:cs="Cambria"/>
          <w:sz w:val="21"/>
          <w:szCs w:val="21"/>
          <w:lang w:val="en"/>
        </w:rPr>
        <w:t>Added content to second floor of Hyrule Castle</w:t>
      </w:r>
    </w:p>
    <w:p w:rsidR="00C913DC" w:rsidRPr="000B044F" w:rsidRDefault="00C913DC" w:rsidP="00C913DC">
      <w:pPr>
        <w:pStyle w:val="ListParagraph"/>
        <w:numPr>
          <w:ilvl w:val="0"/>
          <w:numId w:val="19"/>
        </w:numPr>
        <w:autoSpaceDE w:val="0"/>
        <w:autoSpaceDN w:val="0"/>
        <w:adjustRightInd w:val="0"/>
        <w:spacing w:after="200" w:line="240" w:lineRule="auto"/>
        <w:rPr>
          <w:rFonts w:cs="Cambria"/>
          <w:sz w:val="21"/>
          <w:szCs w:val="21"/>
          <w:lang w:val="en"/>
        </w:rPr>
      </w:pPr>
      <w:r w:rsidRPr="000B044F">
        <w:rPr>
          <w:rFonts w:cs="Cambria"/>
          <w:sz w:val="21"/>
          <w:szCs w:val="21"/>
          <w:lang w:val="en"/>
        </w:rPr>
        <w:t>Fixed night overlay not displaying correctly and updated other overlay code</w:t>
      </w:r>
    </w:p>
    <w:p w:rsidR="00C913DC" w:rsidRPr="000B044F" w:rsidRDefault="00C913DC" w:rsidP="00C913DC">
      <w:pPr>
        <w:pStyle w:val="ListParagraph"/>
        <w:numPr>
          <w:ilvl w:val="0"/>
          <w:numId w:val="19"/>
        </w:numPr>
        <w:autoSpaceDE w:val="0"/>
        <w:autoSpaceDN w:val="0"/>
        <w:adjustRightInd w:val="0"/>
        <w:spacing w:after="200" w:line="240" w:lineRule="auto"/>
        <w:rPr>
          <w:rFonts w:cs="Cambria"/>
          <w:sz w:val="21"/>
          <w:szCs w:val="21"/>
          <w:lang w:val="en"/>
        </w:rPr>
      </w:pPr>
      <w:r w:rsidRPr="000B044F">
        <w:rPr>
          <w:rFonts w:cs="Cambria"/>
          <w:sz w:val="21"/>
          <w:szCs w:val="21"/>
          <w:lang w:val="en"/>
        </w:rPr>
        <w:t>Added capability to have color text dialogs and starting colorizing existing dialogs [still in progress]</w:t>
      </w:r>
    </w:p>
    <w:p w:rsidR="00C913DC" w:rsidRPr="000B044F" w:rsidRDefault="00C913DC" w:rsidP="00C913DC">
      <w:pPr>
        <w:pStyle w:val="ListParagraph"/>
        <w:numPr>
          <w:ilvl w:val="0"/>
          <w:numId w:val="19"/>
        </w:numPr>
        <w:autoSpaceDE w:val="0"/>
        <w:autoSpaceDN w:val="0"/>
        <w:adjustRightInd w:val="0"/>
        <w:spacing w:after="200" w:line="240" w:lineRule="auto"/>
        <w:rPr>
          <w:rFonts w:cs="Cambria"/>
          <w:sz w:val="21"/>
          <w:szCs w:val="21"/>
          <w:lang w:val="en"/>
        </w:rPr>
      </w:pPr>
      <w:r w:rsidRPr="000B044F">
        <w:rPr>
          <w:rFonts w:cs="Cambria"/>
          <w:sz w:val="21"/>
          <w:szCs w:val="21"/>
          <w:lang w:val="en"/>
        </w:rPr>
        <w:t>Added enemies to North Hyrule field in order to discourage early exploration</w:t>
      </w:r>
    </w:p>
    <w:p w:rsidR="00C913DC" w:rsidRPr="000B044F" w:rsidRDefault="00C913DC" w:rsidP="00E12F22">
      <w:pPr>
        <w:autoSpaceDE w:val="0"/>
        <w:autoSpaceDN w:val="0"/>
        <w:adjustRightInd w:val="0"/>
        <w:spacing w:after="120" w:line="240" w:lineRule="auto"/>
        <w:rPr>
          <w:rFonts w:cs="Cambria"/>
          <w:sz w:val="21"/>
          <w:szCs w:val="21"/>
          <w:lang w:val="en"/>
        </w:rPr>
      </w:pPr>
      <w:r w:rsidRPr="000B044F">
        <w:rPr>
          <w:rFonts w:cs="Cambria"/>
          <w:sz w:val="21"/>
          <w:szCs w:val="21"/>
          <w:lang w:val="en"/>
        </w:rPr>
        <w:t>VERSION 0.44 released 2-JUL-15:</w:t>
      </w:r>
    </w:p>
    <w:p w:rsidR="00C913DC" w:rsidRPr="000B044F" w:rsidRDefault="00C913DC" w:rsidP="00C913DC">
      <w:pPr>
        <w:pStyle w:val="ListParagraph"/>
        <w:numPr>
          <w:ilvl w:val="0"/>
          <w:numId w:val="20"/>
        </w:numPr>
        <w:autoSpaceDE w:val="0"/>
        <w:autoSpaceDN w:val="0"/>
        <w:adjustRightInd w:val="0"/>
        <w:spacing w:after="200" w:line="240" w:lineRule="auto"/>
        <w:rPr>
          <w:rFonts w:cs="Cambria"/>
          <w:sz w:val="21"/>
          <w:szCs w:val="21"/>
          <w:lang w:val="en"/>
        </w:rPr>
      </w:pPr>
      <w:r w:rsidRPr="000B044F">
        <w:rPr>
          <w:rFonts w:cs="Cambria"/>
          <w:sz w:val="21"/>
          <w:szCs w:val="21"/>
          <w:lang w:val="en"/>
        </w:rPr>
        <w:t>Core path of wind tower finish - able to obtain book</w:t>
      </w:r>
    </w:p>
    <w:p w:rsidR="00C913DC" w:rsidRPr="000B044F" w:rsidRDefault="00C913DC" w:rsidP="00C913DC">
      <w:pPr>
        <w:pStyle w:val="ListParagraph"/>
        <w:numPr>
          <w:ilvl w:val="0"/>
          <w:numId w:val="20"/>
        </w:numPr>
        <w:autoSpaceDE w:val="0"/>
        <w:autoSpaceDN w:val="0"/>
        <w:adjustRightInd w:val="0"/>
        <w:spacing w:after="200" w:line="240" w:lineRule="auto"/>
        <w:rPr>
          <w:rFonts w:cs="Cambria"/>
          <w:sz w:val="21"/>
          <w:szCs w:val="21"/>
          <w:lang w:val="en"/>
        </w:rPr>
      </w:pPr>
      <w:r w:rsidRPr="000B044F">
        <w:rPr>
          <w:rFonts w:cs="Cambria"/>
          <w:sz w:val="21"/>
          <w:szCs w:val="21"/>
          <w:lang w:val="en"/>
        </w:rPr>
        <w:t>Additional warp points</w:t>
      </w:r>
    </w:p>
    <w:p w:rsidR="00C913DC" w:rsidRPr="000B044F" w:rsidRDefault="00C913DC" w:rsidP="00C913DC">
      <w:pPr>
        <w:pStyle w:val="ListParagraph"/>
        <w:numPr>
          <w:ilvl w:val="0"/>
          <w:numId w:val="20"/>
        </w:numPr>
        <w:autoSpaceDE w:val="0"/>
        <w:autoSpaceDN w:val="0"/>
        <w:adjustRightInd w:val="0"/>
        <w:spacing w:after="200" w:line="240" w:lineRule="auto"/>
        <w:rPr>
          <w:rFonts w:cs="Cambria"/>
          <w:sz w:val="21"/>
          <w:szCs w:val="21"/>
          <w:lang w:val="en"/>
        </w:rPr>
      </w:pPr>
      <w:r w:rsidRPr="000B044F">
        <w:rPr>
          <w:rFonts w:cs="Cambria"/>
          <w:sz w:val="21"/>
          <w:szCs w:val="21"/>
          <w:lang w:val="en"/>
        </w:rPr>
        <w:t>Shortcut added to Pyramid</w:t>
      </w:r>
    </w:p>
    <w:p w:rsidR="00C913DC" w:rsidRPr="000B044F" w:rsidRDefault="00C913DC" w:rsidP="00C913DC">
      <w:pPr>
        <w:pStyle w:val="ListParagraph"/>
        <w:numPr>
          <w:ilvl w:val="0"/>
          <w:numId w:val="20"/>
        </w:numPr>
        <w:autoSpaceDE w:val="0"/>
        <w:autoSpaceDN w:val="0"/>
        <w:adjustRightInd w:val="0"/>
        <w:spacing w:after="200" w:line="240" w:lineRule="auto"/>
        <w:rPr>
          <w:rFonts w:cs="Cambria"/>
          <w:sz w:val="21"/>
          <w:szCs w:val="21"/>
          <w:lang w:val="en"/>
        </w:rPr>
      </w:pPr>
      <w:r w:rsidRPr="000B044F">
        <w:rPr>
          <w:rFonts w:cs="Cambria"/>
          <w:sz w:val="21"/>
          <w:szCs w:val="21"/>
          <w:lang w:val="en"/>
        </w:rPr>
        <w:t>Additional player direction from NPCs, including new attendant in council office</w:t>
      </w:r>
    </w:p>
    <w:p w:rsidR="00C913DC" w:rsidRPr="000B044F" w:rsidRDefault="00C913DC" w:rsidP="00C913DC">
      <w:pPr>
        <w:pStyle w:val="ListParagraph"/>
        <w:numPr>
          <w:ilvl w:val="0"/>
          <w:numId w:val="20"/>
        </w:numPr>
        <w:autoSpaceDE w:val="0"/>
        <w:autoSpaceDN w:val="0"/>
        <w:adjustRightInd w:val="0"/>
        <w:spacing w:after="200" w:line="240" w:lineRule="auto"/>
        <w:rPr>
          <w:rFonts w:cs="Cambria"/>
          <w:sz w:val="21"/>
          <w:szCs w:val="21"/>
          <w:lang w:val="en"/>
        </w:rPr>
      </w:pPr>
      <w:r w:rsidRPr="000B044F">
        <w:rPr>
          <w:rFonts w:cs="Cambria"/>
          <w:sz w:val="21"/>
          <w:szCs w:val="21"/>
          <w:lang w:val="en"/>
        </w:rPr>
        <w:t>Trading sequence finished - able to obtain feather</w:t>
      </w:r>
    </w:p>
    <w:p w:rsidR="00C913DC" w:rsidRPr="000B044F" w:rsidRDefault="00C913DC" w:rsidP="00C913DC">
      <w:pPr>
        <w:pStyle w:val="ListParagraph"/>
        <w:numPr>
          <w:ilvl w:val="0"/>
          <w:numId w:val="20"/>
        </w:numPr>
        <w:autoSpaceDE w:val="0"/>
        <w:autoSpaceDN w:val="0"/>
        <w:adjustRightInd w:val="0"/>
        <w:spacing w:after="200" w:line="240" w:lineRule="auto"/>
        <w:rPr>
          <w:rFonts w:cs="Cambria"/>
          <w:sz w:val="21"/>
          <w:szCs w:val="21"/>
          <w:lang w:val="en"/>
        </w:rPr>
      </w:pPr>
      <w:r w:rsidRPr="000B044F">
        <w:rPr>
          <w:rFonts w:cs="Cambria"/>
          <w:sz w:val="21"/>
          <w:szCs w:val="21"/>
          <w:lang w:val="en"/>
        </w:rPr>
        <w:t>Lost woods expanded</w:t>
      </w:r>
    </w:p>
    <w:p w:rsidR="00C913DC" w:rsidRPr="000B044F" w:rsidRDefault="00C913DC" w:rsidP="00C913DC">
      <w:pPr>
        <w:pStyle w:val="ListParagraph"/>
        <w:numPr>
          <w:ilvl w:val="0"/>
          <w:numId w:val="20"/>
        </w:numPr>
        <w:autoSpaceDE w:val="0"/>
        <w:autoSpaceDN w:val="0"/>
        <w:adjustRightInd w:val="0"/>
        <w:spacing w:after="200" w:line="240" w:lineRule="auto"/>
        <w:rPr>
          <w:rFonts w:cs="Cambria"/>
          <w:sz w:val="21"/>
          <w:szCs w:val="21"/>
          <w:lang w:val="en"/>
        </w:rPr>
      </w:pPr>
      <w:r w:rsidRPr="000B044F">
        <w:rPr>
          <w:rFonts w:cs="Cambria"/>
          <w:sz w:val="21"/>
          <w:szCs w:val="21"/>
          <w:lang w:val="en"/>
        </w:rPr>
        <w:t>Dialog font replaced and dialog line breaks redone to utilize additional space</w:t>
      </w:r>
    </w:p>
    <w:p w:rsidR="00C913DC" w:rsidRPr="000B044F" w:rsidRDefault="00C913DC" w:rsidP="00C913DC">
      <w:pPr>
        <w:pStyle w:val="ListParagraph"/>
        <w:numPr>
          <w:ilvl w:val="0"/>
          <w:numId w:val="20"/>
        </w:numPr>
        <w:autoSpaceDE w:val="0"/>
        <w:autoSpaceDN w:val="0"/>
        <w:adjustRightInd w:val="0"/>
        <w:spacing w:after="200" w:line="240" w:lineRule="auto"/>
        <w:rPr>
          <w:rFonts w:cs="Cambria"/>
          <w:sz w:val="21"/>
          <w:szCs w:val="21"/>
          <w:lang w:val="en"/>
        </w:rPr>
      </w:pPr>
      <w:r w:rsidRPr="000B044F">
        <w:rPr>
          <w:rFonts w:cs="Cambria"/>
          <w:sz w:val="21"/>
          <w:szCs w:val="21"/>
          <w:lang w:val="en"/>
        </w:rPr>
        <w:t>Sprite, tile and script fixes throughout</w:t>
      </w:r>
    </w:p>
    <w:p w:rsidR="00C913DC" w:rsidRPr="000B044F" w:rsidRDefault="00C913DC" w:rsidP="00E12F22">
      <w:pPr>
        <w:autoSpaceDE w:val="0"/>
        <w:autoSpaceDN w:val="0"/>
        <w:adjustRightInd w:val="0"/>
        <w:spacing w:after="120" w:line="240" w:lineRule="auto"/>
        <w:rPr>
          <w:rFonts w:cs="Cambria"/>
          <w:sz w:val="21"/>
          <w:szCs w:val="21"/>
          <w:lang w:val="en"/>
        </w:rPr>
      </w:pPr>
      <w:r w:rsidRPr="000B044F">
        <w:rPr>
          <w:rFonts w:cs="Cambria"/>
          <w:sz w:val="21"/>
          <w:szCs w:val="21"/>
          <w:lang w:val="en"/>
        </w:rPr>
        <w:t>VERSION 0.43 released 17-JUN-15:</w:t>
      </w:r>
    </w:p>
    <w:p w:rsidR="00C913DC" w:rsidRPr="000B044F" w:rsidRDefault="00C913DC" w:rsidP="00C913DC">
      <w:pPr>
        <w:pStyle w:val="ListParagraph"/>
        <w:numPr>
          <w:ilvl w:val="0"/>
          <w:numId w:val="21"/>
        </w:numPr>
        <w:autoSpaceDE w:val="0"/>
        <w:autoSpaceDN w:val="0"/>
        <w:adjustRightInd w:val="0"/>
        <w:spacing w:after="200" w:line="240" w:lineRule="auto"/>
        <w:rPr>
          <w:rFonts w:cs="Cambria"/>
          <w:sz w:val="21"/>
          <w:szCs w:val="21"/>
          <w:lang w:val="en"/>
        </w:rPr>
      </w:pPr>
      <w:r w:rsidRPr="000B044F">
        <w:rPr>
          <w:rFonts w:cs="Cambria"/>
          <w:sz w:val="21"/>
          <w:szCs w:val="21"/>
          <w:lang w:val="en"/>
        </w:rPr>
        <w:t>Added NPC dialogs, signs and other markers to assist player</w:t>
      </w:r>
    </w:p>
    <w:p w:rsidR="00C913DC" w:rsidRPr="000B044F" w:rsidRDefault="00C913DC" w:rsidP="00C913DC">
      <w:pPr>
        <w:pStyle w:val="ListParagraph"/>
        <w:numPr>
          <w:ilvl w:val="0"/>
          <w:numId w:val="21"/>
        </w:numPr>
        <w:autoSpaceDE w:val="0"/>
        <w:autoSpaceDN w:val="0"/>
        <w:adjustRightInd w:val="0"/>
        <w:spacing w:after="200" w:line="240" w:lineRule="auto"/>
        <w:rPr>
          <w:rFonts w:cs="Cambria"/>
          <w:sz w:val="21"/>
          <w:szCs w:val="21"/>
          <w:lang w:val="en"/>
        </w:rPr>
      </w:pPr>
      <w:r w:rsidRPr="000B044F">
        <w:rPr>
          <w:rFonts w:cs="Cambria"/>
          <w:sz w:val="21"/>
          <w:szCs w:val="21"/>
          <w:lang w:val="en"/>
        </w:rPr>
        <w:t>Additional enemy types and overworld bosses</w:t>
      </w:r>
    </w:p>
    <w:p w:rsidR="00C913DC" w:rsidRPr="000B044F" w:rsidRDefault="00C913DC" w:rsidP="00C913DC">
      <w:pPr>
        <w:pStyle w:val="ListParagraph"/>
        <w:numPr>
          <w:ilvl w:val="0"/>
          <w:numId w:val="21"/>
        </w:numPr>
        <w:autoSpaceDE w:val="0"/>
        <w:autoSpaceDN w:val="0"/>
        <w:adjustRightInd w:val="0"/>
        <w:spacing w:after="200" w:line="240" w:lineRule="auto"/>
        <w:rPr>
          <w:rFonts w:cs="Cambria"/>
          <w:sz w:val="21"/>
          <w:szCs w:val="21"/>
          <w:lang w:val="en"/>
        </w:rPr>
      </w:pPr>
      <w:r w:rsidRPr="000B044F">
        <w:rPr>
          <w:rFonts w:cs="Cambria"/>
          <w:sz w:val="21"/>
          <w:szCs w:val="21"/>
          <w:lang w:val="en"/>
        </w:rPr>
        <w:t>Additional warp points, heart pieces, and trading sequence</w:t>
      </w:r>
    </w:p>
    <w:p w:rsidR="00C913DC" w:rsidRPr="000B044F" w:rsidRDefault="00C913DC" w:rsidP="00C913DC">
      <w:pPr>
        <w:pStyle w:val="ListParagraph"/>
        <w:numPr>
          <w:ilvl w:val="0"/>
          <w:numId w:val="21"/>
        </w:numPr>
        <w:autoSpaceDE w:val="0"/>
        <w:autoSpaceDN w:val="0"/>
        <w:adjustRightInd w:val="0"/>
        <w:spacing w:after="200" w:line="240" w:lineRule="auto"/>
        <w:rPr>
          <w:rFonts w:cs="Cambria"/>
          <w:sz w:val="21"/>
          <w:szCs w:val="21"/>
          <w:lang w:val="en"/>
        </w:rPr>
      </w:pPr>
      <w:r w:rsidRPr="000B044F">
        <w:rPr>
          <w:rFonts w:cs="Cambria"/>
          <w:sz w:val="21"/>
          <w:szCs w:val="21"/>
          <w:lang w:val="en"/>
        </w:rPr>
        <w:t>Mapping of north hyrule and wind tower</w:t>
      </w:r>
    </w:p>
    <w:p w:rsidR="00C913DC" w:rsidRPr="000B044F" w:rsidRDefault="00C913DC" w:rsidP="00C913DC">
      <w:pPr>
        <w:pStyle w:val="ListParagraph"/>
        <w:numPr>
          <w:ilvl w:val="0"/>
          <w:numId w:val="21"/>
        </w:numPr>
        <w:autoSpaceDE w:val="0"/>
        <w:autoSpaceDN w:val="0"/>
        <w:adjustRightInd w:val="0"/>
        <w:spacing w:after="200" w:line="240" w:lineRule="auto"/>
        <w:rPr>
          <w:rFonts w:cs="Cambria"/>
          <w:sz w:val="21"/>
          <w:szCs w:val="21"/>
          <w:lang w:val="en"/>
        </w:rPr>
      </w:pPr>
      <w:r w:rsidRPr="000B044F">
        <w:rPr>
          <w:rFonts w:cs="Cambria"/>
          <w:sz w:val="21"/>
          <w:szCs w:val="21"/>
          <w:lang w:val="en"/>
        </w:rPr>
        <w:t>Bug fixes</w:t>
      </w:r>
    </w:p>
    <w:p w:rsidR="00C913DC" w:rsidRPr="0052559C" w:rsidRDefault="00C913DC" w:rsidP="0052559C">
      <w:pPr>
        <w:pStyle w:val="Heading1"/>
      </w:pPr>
      <w:r>
        <w:t>License Information</w:t>
      </w:r>
    </w:p>
    <w:p w:rsidR="00C913DC" w:rsidRPr="000B044F" w:rsidRDefault="00C913DC" w:rsidP="00C913DC">
      <w:pPr>
        <w:autoSpaceDE w:val="0"/>
        <w:autoSpaceDN w:val="0"/>
        <w:adjustRightInd w:val="0"/>
        <w:spacing w:after="200" w:line="240" w:lineRule="auto"/>
        <w:rPr>
          <w:rFonts w:cs="Cambria"/>
          <w:b/>
          <w:sz w:val="20"/>
          <w:szCs w:val="20"/>
          <w:lang w:val="en"/>
        </w:rPr>
      </w:pPr>
      <w:r w:rsidRPr="000B044F">
        <w:rPr>
          <w:rFonts w:cs="Cambria"/>
          <w:b/>
          <w:sz w:val="20"/>
          <w:szCs w:val="20"/>
          <w:lang w:val="en"/>
        </w:rPr>
        <w:t>Lua scripts are licensed under the terms of the GNU General Public License in version 3.</w:t>
      </w:r>
    </w:p>
    <w:p w:rsidR="00C913DC" w:rsidRPr="000B044F" w:rsidRDefault="00C913DC" w:rsidP="00C913DC">
      <w:pPr>
        <w:autoSpaceDE w:val="0"/>
        <w:autoSpaceDN w:val="0"/>
        <w:adjustRightInd w:val="0"/>
        <w:spacing w:after="0" w:line="240" w:lineRule="auto"/>
        <w:rPr>
          <w:rFonts w:cs="Cambria"/>
          <w:b/>
          <w:sz w:val="20"/>
          <w:szCs w:val="20"/>
          <w:lang w:val="en"/>
        </w:rPr>
      </w:pPr>
      <w:r w:rsidRPr="000B044F">
        <w:rPr>
          <w:rFonts w:cs="Cambria"/>
          <w:b/>
          <w:sz w:val="20"/>
          <w:szCs w:val="20"/>
          <w:lang w:val="en"/>
        </w:rPr>
        <w:t>All data files we created are licensed under</w:t>
      </w:r>
    </w:p>
    <w:p w:rsidR="00C913DC" w:rsidRPr="000B044F" w:rsidRDefault="00C913DC" w:rsidP="00C913DC">
      <w:pPr>
        <w:autoSpaceDE w:val="0"/>
        <w:autoSpaceDN w:val="0"/>
        <w:adjustRightInd w:val="0"/>
        <w:spacing w:after="0" w:line="240" w:lineRule="auto"/>
        <w:rPr>
          <w:rFonts w:cs="Cambria"/>
          <w:sz w:val="20"/>
          <w:szCs w:val="20"/>
          <w:lang w:val="en"/>
        </w:rPr>
      </w:pPr>
      <w:r w:rsidRPr="000B044F">
        <w:rPr>
          <w:rFonts w:cs="Cambria"/>
          <w:sz w:val="20"/>
          <w:szCs w:val="20"/>
          <w:lang w:val="en"/>
        </w:rPr>
        <w:t>Attribution-ShareAlike 3.0 Unported (CC BY-SA 3.0).</w:t>
      </w:r>
    </w:p>
    <w:p w:rsidR="00C913DC" w:rsidRPr="000B044F" w:rsidRDefault="00C913DC" w:rsidP="00C913DC">
      <w:pPr>
        <w:autoSpaceDE w:val="0"/>
        <w:autoSpaceDN w:val="0"/>
        <w:adjustRightInd w:val="0"/>
        <w:spacing w:after="200" w:line="240" w:lineRule="auto"/>
        <w:rPr>
          <w:rFonts w:cs="Cambria"/>
          <w:sz w:val="20"/>
          <w:szCs w:val="20"/>
          <w:lang w:val="en"/>
        </w:rPr>
      </w:pPr>
      <w:r w:rsidRPr="000B044F">
        <w:rPr>
          <w:rFonts w:cs="Cambria"/>
          <w:sz w:val="20"/>
          <w:szCs w:val="20"/>
          <w:lang w:val="en"/>
        </w:rPr>
        <w:t>http://creativecommons.org/licenses/by-sa/3.0/</w:t>
      </w:r>
    </w:p>
    <w:p w:rsidR="00C913DC" w:rsidRPr="000B044F" w:rsidRDefault="00C913DC" w:rsidP="00C913DC">
      <w:pPr>
        <w:autoSpaceDE w:val="0"/>
        <w:autoSpaceDN w:val="0"/>
        <w:adjustRightInd w:val="0"/>
        <w:spacing w:after="200" w:line="240" w:lineRule="auto"/>
        <w:rPr>
          <w:rFonts w:cs="Cambria"/>
          <w:sz w:val="20"/>
          <w:szCs w:val="20"/>
          <w:lang w:val="en"/>
        </w:rPr>
      </w:pPr>
      <w:r w:rsidRPr="000B044F">
        <w:rPr>
          <w:rFonts w:cs="Cambria"/>
          <w:b/>
          <w:sz w:val="20"/>
          <w:szCs w:val="20"/>
          <w:lang w:val="en"/>
        </w:rPr>
        <w:t>Some graphics, sounds and names include content that belong to Nintendo or Square.</w:t>
      </w:r>
      <w:r w:rsidRPr="000B044F">
        <w:rPr>
          <w:rFonts w:cs="Cambria"/>
          <w:sz w:val="20"/>
          <w:szCs w:val="20"/>
          <w:lang w:val="en"/>
        </w:rPr>
        <w:t xml:space="preserve"> We don't own this content.</w:t>
      </w:r>
    </w:p>
    <w:p w:rsidR="00C913DC" w:rsidRPr="000B044F" w:rsidRDefault="00C913DC" w:rsidP="000B044F">
      <w:pPr>
        <w:autoSpaceDE w:val="0"/>
        <w:autoSpaceDN w:val="0"/>
        <w:adjustRightInd w:val="0"/>
        <w:spacing w:after="0" w:line="240" w:lineRule="auto"/>
        <w:rPr>
          <w:rFonts w:cs="Cambria"/>
          <w:b/>
          <w:sz w:val="20"/>
          <w:szCs w:val="20"/>
          <w:lang w:val="en"/>
        </w:rPr>
      </w:pPr>
      <w:r w:rsidRPr="000B044F">
        <w:rPr>
          <w:rFonts w:cs="Cambria"/>
          <w:b/>
          <w:sz w:val="20"/>
          <w:szCs w:val="20"/>
          <w:lang w:val="en"/>
        </w:rPr>
        <w:t>Data files under GNU GPL v3:</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**.lua</w:t>
      </w:r>
    </w:p>
    <w:p w:rsidR="00C913DC" w:rsidRPr="000B044F" w:rsidRDefault="00C913DC" w:rsidP="00C913DC">
      <w:pPr>
        <w:autoSpaceDE w:val="0"/>
        <w:autoSpaceDN w:val="0"/>
        <w:adjustRightInd w:val="0"/>
        <w:spacing w:after="200" w:line="240" w:lineRule="auto"/>
        <w:rPr>
          <w:rFonts w:cs="Cambria"/>
          <w:sz w:val="20"/>
          <w:szCs w:val="20"/>
          <w:lang w:val="en"/>
        </w:rPr>
      </w:pPr>
      <w:r w:rsidRPr="000B044F">
        <w:rPr>
          <w:rFonts w:cs="Cambria"/>
          <w:sz w:val="20"/>
          <w:szCs w:val="20"/>
          <w:lang w:val="en"/>
        </w:rPr>
        <w:t>text/wqy-microhei.ttc</w:t>
      </w:r>
    </w:p>
    <w:p w:rsidR="00C913DC" w:rsidRPr="000B044F" w:rsidRDefault="00C913DC" w:rsidP="000B044F">
      <w:pPr>
        <w:autoSpaceDE w:val="0"/>
        <w:autoSpaceDN w:val="0"/>
        <w:adjustRightInd w:val="0"/>
        <w:spacing w:after="0" w:line="240" w:lineRule="auto"/>
        <w:rPr>
          <w:rFonts w:cs="Cambria"/>
          <w:b/>
          <w:sz w:val="20"/>
          <w:szCs w:val="20"/>
          <w:lang w:val="en"/>
        </w:rPr>
      </w:pPr>
      <w:r w:rsidRPr="000B044F">
        <w:rPr>
          <w:rFonts w:cs="Cambria"/>
          <w:b/>
          <w:sz w:val="20"/>
          <w:szCs w:val="20"/>
          <w:lang w:val="en"/>
        </w:rPr>
        <w:t>Data files under CC BY-SA 3.0:</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**.dat</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fonts/minecraftia.png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sprites/enemies/babas.png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sprites/enemies/chuchu.png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sprites/enemies/giga.png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sprites/enemies/lizalfos.png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sprites/enemies/peahat.png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sprites/enemies/skeletor.png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sprites/enemies/zirna.png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sprites/entities/dark.png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sprites/entities/ships.png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sprites/entities/streams.png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sprites/hud/dialog_box.png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sprites/hud/icons_flip.png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sprites/hud/item_icon_*.png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sprites/hud/magic_bar.png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sprites/hud/rupee_icon.png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sprites/menus/dungeon_maps/*.png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sprites/menus/arrow.png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lastRenderedPageBreak/>
        <w:t>sprites/menus/dungeon_map_background.png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sprites/menus/hero_point.png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sprites/menus/options_cursor.png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sprites/menus/outside_world_clouds.png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sprites/menus/pause_cursor.png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sprites/menus/pause_save_dialog.png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sprites/menus/quest_status_*.png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sprites/menus/selection_menu_background.png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sprites/menus/selection_menu_cloud.png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sprites/menus/selection_menu_cursor.png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sprites/menus/selection_menu_mode.png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sprites/menus/selection_menu_option_container.png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sprites/menus/selection_menu_save*.png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sprites/menus/selection_menu_save_container.png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sprites/menus/title_daylight_*.png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sprites/menus/title_dx.png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sprites/menus/title_night_*.png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sprites/menus/title_star.png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sprites/menus/title_sunset_*.png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sprites/npc/deku.png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sprites/npc/ordon_goat.png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sprites/npc/rito.png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sprites/npc/snowpeak.png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sprites/npc/subrosian.png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sprites/npc/tokay.png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sprites/npc/zirna.png</w:t>
      </w:r>
    </w:p>
    <w:p w:rsidR="00C913DC" w:rsidRPr="000B044F" w:rsidRDefault="0052559C" w:rsidP="0052559C">
      <w:pPr>
        <w:autoSpaceDE w:val="0"/>
        <w:autoSpaceDN w:val="0"/>
        <w:adjustRightInd w:val="0"/>
        <w:spacing w:after="200" w:line="240" w:lineRule="auto"/>
        <w:rPr>
          <w:rFonts w:cs="Cambria"/>
          <w:sz w:val="20"/>
          <w:szCs w:val="20"/>
          <w:lang w:val="en"/>
        </w:rPr>
      </w:pPr>
      <w:r w:rsidRPr="000B044F">
        <w:rPr>
          <w:rFonts w:cs="Cambria"/>
          <w:sz w:val="20"/>
          <w:szCs w:val="20"/>
          <w:lang w:val="en"/>
        </w:rPr>
        <w:t>sprites/npc/zora.png</w:t>
      </w:r>
    </w:p>
    <w:p w:rsidR="00C913DC" w:rsidRPr="000B044F" w:rsidRDefault="00C913DC" w:rsidP="000B044F">
      <w:pPr>
        <w:autoSpaceDE w:val="0"/>
        <w:autoSpaceDN w:val="0"/>
        <w:adjustRightInd w:val="0"/>
        <w:spacing w:after="0" w:line="240" w:lineRule="auto"/>
        <w:rPr>
          <w:rFonts w:cs="Cambria"/>
          <w:b/>
          <w:sz w:val="20"/>
          <w:szCs w:val="20"/>
          <w:lang w:val="en"/>
        </w:rPr>
      </w:pPr>
      <w:r w:rsidRPr="000B044F">
        <w:rPr>
          <w:rFonts w:cs="Cambria"/>
          <w:b/>
          <w:sz w:val="20"/>
          <w:szCs w:val="20"/>
          <w:lang w:val="en"/>
        </w:rPr>
        <w:t>Files that include content from Nintendo or Square:</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languages/*/images/*.png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musics/*</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sounds/*</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text/*.png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text/la.ttf</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tilesets/*.png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sprites/enemies/aquadraco.png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sprites/enemies/armos.png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sprites/enemies/arrghus_stone.png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sprites/enemies/bari.png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sprites/enemies/boulder.png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sprites/enemies/bubble.png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sprites/enemies/chain_and_ball.png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sprites/enemies/carock.png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sprites/enemies/cave.png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sprites/enemies/chu_big_ice.png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sprites/enemies/crab.png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sprites/enemies/dodongo.png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sprites/enemies/enemy_killed.png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sprites/enemies/fireball_triple.png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sprites/enemies/flame_*.png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sprites/enemies/geldman.png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sprites/enemies/gibdos.png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sprites/enemies/gohma.png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sprites/enemies/hardhat_bettle.png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sprites/enemies/helmasaur.png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sprites/enemies/keese.png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sprites/enemies/knight_*.png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sprites/enemies/lanmola.png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sprites/enemies/laser.png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lastRenderedPageBreak/>
        <w:t>sprites/enemies/manhandla.png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sprites/enemies/moblin.png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sprites/enemies/mothulita.png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sprites/enemies/octorok_*.png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sprites/enemies/pike.png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sprites/enemies/pincer.png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sprites/enemies/plasmarine.png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sprites/enemies/poe.png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sprites/enemies/redead.png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sprites/enemies/ropa.png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sprites/enemies/rope.png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sprites/enemies/soldier_green.png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sprites/enemies/snap_dragon.png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sprites/enemies/stalfos_knight.png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sprites/enemies/tektite.png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sprites/enemies/tentacle.png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sprites/enemies/vire.png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sprites/enemies/wallmaster.png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sprites/enemies/wizzrobe.png</w:t>
      </w:r>
    </w:p>
    <w:p w:rsidR="0052559C" w:rsidRPr="000B044F" w:rsidRDefault="0052559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sprites/enemies/zola.png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sprites/entities/arrow.png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sprites/entities/bed.png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sprites/entities/bomb.png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sprites/entities/boomerang.png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sprites/entities/cane.png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sprites/entities/chest.png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sprites/entities/explosion.png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sprites/entities/hookshot.png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sprites/entities/items.png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sprites/entities/miscellaneous.png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sprites/entities/quest_entities.png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sprites/entities/shadow.png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sprites/entities/slot_machine.png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sprites/entities/teletransporter.png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sprites/hero/*.png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sprites/hud/dialog_icons.png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sprites/hud/digits.png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sprites/hud/gameover_fade.png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sprites/hud/hearts.png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sprites/hud/small_key_icon.png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sprites/menus/dungeon_map_icons.png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sprites/menus/hero_head.png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sprites/menus/outside_world_map.png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sprites/menus/selection_menu_letters.png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sprites/menus/title_logo.png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sprites/npc/butterflies.png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sprites/npc/deku.png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sprites/npc/dog.png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sprites/npc/fairy.png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sprites/npc/gerudo.png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sprites/npc/goron.png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sprites/npc/hylian.png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sprites/npc/king.png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sprites/npc/kokiri.png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sprites/npc/ordon.png</w:t>
      </w:r>
    </w:p>
    <w:p w:rsidR="00C913DC" w:rsidRPr="000B044F" w:rsidRDefault="00C913DC" w:rsidP="0052559C">
      <w:pPr>
        <w:autoSpaceDE w:val="0"/>
        <w:autoSpaceDN w:val="0"/>
        <w:adjustRightInd w:val="0"/>
        <w:spacing w:after="0" w:line="240" w:lineRule="auto"/>
        <w:rPr>
          <w:rFonts w:cs="Cambria"/>
          <w:sz w:val="20"/>
          <w:szCs w:val="20"/>
          <w:lang w:val="en"/>
        </w:rPr>
      </w:pPr>
      <w:r w:rsidRPr="000B044F">
        <w:rPr>
          <w:rFonts w:cs="Cambria"/>
          <w:sz w:val="20"/>
          <w:szCs w:val="20"/>
          <w:lang w:val="en"/>
        </w:rPr>
        <w:t>sprites/npc/snowpeak.png</w:t>
      </w:r>
    </w:p>
    <w:p w:rsidR="00C913DC" w:rsidRPr="000B044F" w:rsidRDefault="00C913DC" w:rsidP="00C913DC">
      <w:pPr>
        <w:autoSpaceDE w:val="0"/>
        <w:autoSpaceDN w:val="0"/>
        <w:adjustRightInd w:val="0"/>
        <w:spacing w:after="200" w:line="240" w:lineRule="auto"/>
        <w:rPr>
          <w:rFonts w:cs="Cambria"/>
          <w:sz w:val="20"/>
          <w:szCs w:val="20"/>
          <w:lang w:val="en"/>
        </w:rPr>
      </w:pPr>
      <w:r w:rsidRPr="000B044F">
        <w:rPr>
          <w:rFonts w:cs="Cambria"/>
          <w:sz w:val="20"/>
          <w:szCs w:val="20"/>
          <w:lang w:val="en"/>
        </w:rPr>
        <w:t>sprites/npc/zuna.png</w:t>
      </w:r>
    </w:p>
    <w:p w:rsidR="000B044F" w:rsidRDefault="000B044F" w:rsidP="000B044F">
      <w:pPr>
        <w:pStyle w:val="Heading1"/>
      </w:pPr>
      <w:r>
        <w:lastRenderedPageBreak/>
        <w:t>Credits</w:t>
      </w:r>
    </w:p>
    <w:p w:rsidR="000B044F" w:rsidRPr="000B044F" w:rsidRDefault="000B044F" w:rsidP="000B044F">
      <w:pPr>
        <w:rPr>
          <w:b/>
          <w:sz w:val="21"/>
          <w:szCs w:val="21"/>
        </w:rPr>
      </w:pPr>
      <w:r w:rsidRPr="000B044F">
        <w:rPr>
          <w:b/>
          <w:sz w:val="21"/>
          <w:szCs w:val="21"/>
        </w:rPr>
        <w:t>Thank you to anyone who contributed in any way to this project – if I forgot you in this list, I sincerely apologize! And primarily, thank you to Nintendo who creating an amazing intellectual property that is cherished by its fans.</w:t>
      </w:r>
    </w:p>
    <w:p w:rsidR="000B044F" w:rsidRDefault="000B044F" w:rsidP="000B044F">
      <w:pPr>
        <w:autoSpaceDE w:val="0"/>
        <w:autoSpaceDN w:val="0"/>
        <w:adjustRightInd w:val="0"/>
        <w:spacing w:after="200" w:line="240" w:lineRule="auto"/>
        <w:rPr>
          <w:rFonts w:cs="Cambria"/>
          <w:b/>
          <w:sz w:val="21"/>
          <w:szCs w:val="21"/>
          <w:lang w:val="en"/>
        </w:rPr>
      </w:pPr>
      <w:r>
        <w:rPr>
          <w:rFonts w:cs="Cambria"/>
          <w:b/>
          <w:sz w:val="21"/>
          <w:szCs w:val="21"/>
          <w:lang w:val="en"/>
        </w:rPr>
        <w:t>Engine</w:t>
      </w:r>
    </w:p>
    <w:p w:rsidR="000B044F" w:rsidRPr="00977AB8" w:rsidRDefault="000B044F" w:rsidP="000B044F">
      <w:pPr>
        <w:pStyle w:val="ListParagraph"/>
        <w:numPr>
          <w:ilvl w:val="0"/>
          <w:numId w:val="25"/>
        </w:numPr>
        <w:autoSpaceDE w:val="0"/>
        <w:autoSpaceDN w:val="0"/>
        <w:adjustRightInd w:val="0"/>
        <w:spacing w:after="200" w:line="240" w:lineRule="auto"/>
        <w:rPr>
          <w:rFonts w:cs="Cambria"/>
          <w:b/>
          <w:sz w:val="21"/>
          <w:szCs w:val="21"/>
          <w:lang w:val="en"/>
        </w:rPr>
      </w:pPr>
      <w:r>
        <w:rPr>
          <w:rFonts w:cs="Cambria"/>
          <w:sz w:val="21"/>
          <w:szCs w:val="21"/>
          <w:lang w:val="en"/>
        </w:rPr>
        <w:t xml:space="preserve">Solarus Engine by </w:t>
      </w:r>
      <w:r w:rsidRPr="000B044F">
        <w:rPr>
          <w:rFonts w:cs="Cambria"/>
          <w:sz w:val="21"/>
          <w:szCs w:val="21"/>
          <w:lang w:val="en"/>
        </w:rPr>
        <w:t>Christopho</w:t>
      </w:r>
    </w:p>
    <w:p w:rsidR="00977AB8" w:rsidRPr="000B044F" w:rsidRDefault="00977AB8" w:rsidP="000B044F">
      <w:pPr>
        <w:pStyle w:val="ListParagraph"/>
        <w:numPr>
          <w:ilvl w:val="0"/>
          <w:numId w:val="25"/>
        </w:numPr>
        <w:autoSpaceDE w:val="0"/>
        <w:autoSpaceDN w:val="0"/>
        <w:adjustRightInd w:val="0"/>
        <w:spacing w:after="200" w:line="240" w:lineRule="auto"/>
        <w:rPr>
          <w:rFonts w:cs="Cambria"/>
          <w:b/>
          <w:sz w:val="21"/>
          <w:szCs w:val="21"/>
          <w:lang w:val="en"/>
        </w:rPr>
      </w:pPr>
      <w:r>
        <w:rPr>
          <w:rFonts w:cs="Cambria"/>
          <w:sz w:val="21"/>
          <w:szCs w:val="21"/>
          <w:lang w:val="en"/>
        </w:rPr>
        <w:t>Solarus Quest Editor by maxs and Christopho</w:t>
      </w:r>
    </w:p>
    <w:p w:rsidR="000B044F" w:rsidRDefault="000B044F" w:rsidP="000B044F">
      <w:pPr>
        <w:autoSpaceDE w:val="0"/>
        <w:autoSpaceDN w:val="0"/>
        <w:adjustRightInd w:val="0"/>
        <w:spacing w:after="200" w:line="240" w:lineRule="auto"/>
        <w:rPr>
          <w:rFonts w:cs="Cambria"/>
          <w:b/>
          <w:sz w:val="21"/>
          <w:szCs w:val="21"/>
          <w:lang w:val="en"/>
        </w:rPr>
      </w:pPr>
      <w:r>
        <w:rPr>
          <w:rFonts w:cs="Cambria"/>
          <w:b/>
          <w:sz w:val="21"/>
          <w:szCs w:val="21"/>
          <w:lang w:val="en"/>
        </w:rPr>
        <w:t>Maps</w:t>
      </w:r>
      <w:bookmarkStart w:id="0" w:name="_GoBack"/>
      <w:bookmarkEnd w:id="0"/>
    </w:p>
    <w:p w:rsidR="000B044F" w:rsidRPr="000B044F" w:rsidRDefault="000B044F" w:rsidP="000B044F">
      <w:pPr>
        <w:pStyle w:val="ListParagraph"/>
        <w:numPr>
          <w:ilvl w:val="0"/>
          <w:numId w:val="25"/>
        </w:numPr>
        <w:autoSpaceDE w:val="0"/>
        <w:autoSpaceDN w:val="0"/>
        <w:adjustRightInd w:val="0"/>
        <w:spacing w:after="200" w:line="240" w:lineRule="auto"/>
        <w:rPr>
          <w:rFonts w:cs="Cambria"/>
          <w:b/>
          <w:sz w:val="21"/>
          <w:szCs w:val="21"/>
          <w:lang w:val="en"/>
        </w:rPr>
      </w:pPr>
      <w:r w:rsidRPr="000B044F">
        <w:rPr>
          <w:rFonts w:cs="Cambria"/>
          <w:sz w:val="21"/>
          <w:szCs w:val="21"/>
          <w:lang w:val="en"/>
        </w:rPr>
        <w:t>ZeldaHistorian (Matt Wright)</w:t>
      </w:r>
    </w:p>
    <w:p w:rsidR="000B044F" w:rsidRPr="000B044F" w:rsidRDefault="000B044F" w:rsidP="000B044F">
      <w:pPr>
        <w:pStyle w:val="ListParagraph"/>
        <w:numPr>
          <w:ilvl w:val="0"/>
          <w:numId w:val="25"/>
        </w:numPr>
        <w:autoSpaceDE w:val="0"/>
        <w:autoSpaceDN w:val="0"/>
        <w:adjustRightInd w:val="0"/>
        <w:spacing w:after="200" w:line="240" w:lineRule="auto"/>
        <w:rPr>
          <w:rFonts w:cs="Cambria"/>
          <w:b/>
          <w:sz w:val="21"/>
          <w:szCs w:val="21"/>
          <w:lang w:val="en"/>
        </w:rPr>
      </w:pPr>
      <w:r w:rsidRPr="000B044F">
        <w:rPr>
          <w:rFonts w:cs="Cambria"/>
          <w:sz w:val="21"/>
          <w:szCs w:val="21"/>
          <w:lang w:val="en"/>
        </w:rPr>
        <w:t>Renkineko - Lost Woods</w:t>
      </w:r>
    </w:p>
    <w:p w:rsidR="000B044F" w:rsidRDefault="000B044F" w:rsidP="000B044F">
      <w:pPr>
        <w:autoSpaceDE w:val="0"/>
        <w:autoSpaceDN w:val="0"/>
        <w:adjustRightInd w:val="0"/>
        <w:spacing w:after="200" w:line="240" w:lineRule="auto"/>
        <w:rPr>
          <w:rFonts w:cs="Cambria"/>
          <w:b/>
          <w:sz w:val="21"/>
          <w:szCs w:val="21"/>
          <w:lang w:val="en"/>
        </w:rPr>
      </w:pPr>
      <w:r>
        <w:rPr>
          <w:rFonts w:cs="Cambria"/>
          <w:b/>
          <w:sz w:val="21"/>
          <w:szCs w:val="21"/>
          <w:lang w:val="en"/>
        </w:rPr>
        <w:t>Scripts</w:t>
      </w:r>
    </w:p>
    <w:p w:rsidR="000B044F" w:rsidRPr="000B044F" w:rsidRDefault="000B044F" w:rsidP="000B044F">
      <w:pPr>
        <w:pStyle w:val="ListParagraph"/>
        <w:numPr>
          <w:ilvl w:val="0"/>
          <w:numId w:val="26"/>
        </w:numPr>
        <w:autoSpaceDE w:val="0"/>
        <w:autoSpaceDN w:val="0"/>
        <w:adjustRightInd w:val="0"/>
        <w:spacing w:after="200" w:line="240" w:lineRule="auto"/>
        <w:rPr>
          <w:rFonts w:cs="Cambria"/>
          <w:b/>
          <w:sz w:val="21"/>
          <w:szCs w:val="21"/>
          <w:lang w:val="en"/>
        </w:rPr>
      </w:pPr>
      <w:r w:rsidRPr="000B044F">
        <w:rPr>
          <w:rFonts w:cs="Cambria"/>
          <w:sz w:val="21"/>
          <w:szCs w:val="21"/>
          <w:lang w:val="en"/>
        </w:rPr>
        <w:t>ZeldaHistorian (Matt Wright)</w:t>
      </w:r>
    </w:p>
    <w:p w:rsidR="000B044F" w:rsidRPr="000B044F" w:rsidRDefault="000B044F" w:rsidP="000B044F">
      <w:pPr>
        <w:pStyle w:val="ListParagraph"/>
        <w:numPr>
          <w:ilvl w:val="0"/>
          <w:numId w:val="26"/>
        </w:numPr>
        <w:autoSpaceDE w:val="0"/>
        <w:autoSpaceDN w:val="0"/>
        <w:adjustRightInd w:val="0"/>
        <w:spacing w:after="200" w:line="240" w:lineRule="auto"/>
        <w:rPr>
          <w:rFonts w:cs="Cambria"/>
          <w:b/>
          <w:sz w:val="21"/>
          <w:szCs w:val="21"/>
          <w:lang w:val="en"/>
        </w:rPr>
      </w:pPr>
      <w:r w:rsidRPr="000B044F">
        <w:rPr>
          <w:rFonts w:cs="Cambria"/>
          <w:sz w:val="21"/>
          <w:szCs w:val="21"/>
          <w:lang w:val="en"/>
        </w:rPr>
        <w:t>Christopho</w:t>
      </w:r>
    </w:p>
    <w:p w:rsidR="000B044F" w:rsidRPr="000B044F" w:rsidRDefault="000B044F" w:rsidP="000B044F">
      <w:pPr>
        <w:pStyle w:val="ListParagraph"/>
        <w:numPr>
          <w:ilvl w:val="0"/>
          <w:numId w:val="26"/>
        </w:numPr>
        <w:autoSpaceDE w:val="0"/>
        <w:autoSpaceDN w:val="0"/>
        <w:adjustRightInd w:val="0"/>
        <w:spacing w:after="200" w:line="240" w:lineRule="auto"/>
        <w:rPr>
          <w:rFonts w:cs="Cambria"/>
          <w:b/>
          <w:sz w:val="21"/>
          <w:szCs w:val="21"/>
          <w:lang w:val="en"/>
        </w:rPr>
      </w:pPr>
      <w:r w:rsidRPr="000B044F">
        <w:rPr>
          <w:rFonts w:cs="Cambria"/>
          <w:sz w:val="21"/>
          <w:szCs w:val="21"/>
          <w:lang w:val="en"/>
        </w:rPr>
        <w:t>Renkineko</w:t>
      </w:r>
    </w:p>
    <w:p w:rsidR="000B044F" w:rsidRPr="000B044F" w:rsidRDefault="000B044F" w:rsidP="000B044F">
      <w:pPr>
        <w:pStyle w:val="ListParagraph"/>
        <w:numPr>
          <w:ilvl w:val="0"/>
          <w:numId w:val="26"/>
        </w:numPr>
        <w:autoSpaceDE w:val="0"/>
        <w:autoSpaceDN w:val="0"/>
        <w:adjustRightInd w:val="0"/>
        <w:spacing w:after="200" w:line="240" w:lineRule="auto"/>
        <w:rPr>
          <w:rFonts w:cs="Cambria"/>
          <w:b/>
          <w:sz w:val="21"/>
          <w:szCs w:val="21"/>
          <w:lang w:val="en"/>
        </w:rPr>
      </w:pPr>
      <w:r w:rsidRPr="000B044F">
        <w:rPr>
          <w:rFonts w:cs="Cambria"/>
          <w:sz w:val="21"/>
          <w:szCs w:val="21"/>
          <w:lang w:val="en"/>
        </w:rPr>
        <w:t>Diarandor</w:t>
      </w:r>
    </w:p>
    <w:p w:rsidR="000B044F" w:rsidRDefault="000B044F" w:rsidP="000B044F">
      <w:pPr>
        <w:autoSpaceDE w:val="0"/>
        <w:autoSpaceDN w:val="0"/>
        <w:adjustRightInd w:val="0"/>
        <w:spacing w:after="200" w:line="240" w:lineRule="auto"/>
        <w:rPr>
          <w:rFonts w:cs="Cambria"/>
          <w:b/>
          <w:sz w:val="21"/>
          <w:szCs w:val="21"/>
          <w:lang w:val="en"/>
        </w:rPr>
      </w:pPr>
      <w:r>
        <w:rPr>
          <w:rFonts w:cs="Cambria"/>
          <w:b/>
          <w:sz w:val="21"/>
          <w:szCs w:val="21"/>
          <w:lang w:val="en"/>
        </w:rPr>
        <w:t>Story</w:t>
      </w:r>
    </w:p>
    <w:p w:rsidR="000B044F" w:rsidRPr="000B044F" w:rsidRDefault="000B044F" w:rsidP="000B044F">
      <w:pPr>
        <w:pStyle w:val="ListParagraph"/>
        <w:numPr>
          <w:ilvl w:val="0"/>
          <w:numId w:val="27"/>
        </w:numPr>
        <w:autoSpaceDE w:val="0"/>
        <w:autoSpaceDN w:val="0"/>
        <w:adjustRightInd w:val="0"/>
        <w:spacing w:after="200" w:line="240" w:lineRule="auto"/>
        <w:rPr>
          <w:rFonts w:cs="Cambria"/>
          <w:b/>
          <w:sz w:val="21"/>
          <w:szCs w:val="21"/>
          <w:lang w:val="en"/>
        </w:rPr>
      </w:pPr>
      <w:r w:rsidRPr="000B044F">
        <w:rPr>
          <w:rFonts w:cs="Cambria"/>
          <w:sz w:val="21"/>
          <w:szCs w:val="21"/>
          <w:lang w:val="en"/>
        </w:rPr>
        <w:t>ZeroScore (Justin Wright)</w:t>
      </w:r>
    </w:p>
    <w:p w:rsidR="000B044F" w:rsidRPr="000B044F" w:rsidRDefault="000B044F" w:rsidP="000B044F">
      <w:pPr>
        <w:pStyle w:val="ListParagraph"/>
        <w:numPr>
          <w:ilvl w:val="0"/>
          <w:numId w:val="27"/>
        </w:numPr>
        <w:autoSpaceDE w:val="0"/>
        <w:autoSpaceDN w:val="0"/>
        <w:adjustRightInd w:val="0"/>
        <w:spacing w:after="200" w:line="240" w:lineRule="auto"/>
        <w:rPr>
          <w:rFonts w:cs="Cambria"/>
          <w:b/>
          <w:sz w:val="21"/>
          <w:szCs w:val="21"/>
          <w:lang w:val="en"/>
        </w:rPr>
      </w:pPr>
      <w:r w:rsidRPr="000B044F">
        <w:rPr>
          <w:rFonts w:cs="Cambria"/>
          <w:sz w:val="21"/>
          <w:szCs w:val="21"/>
          <w:lang w:val="en"/>
        </w:rPr>
        <w:t>ZeldaHistorian (Matt Wright)</w:t>
      </w:r>
    </w:p>
    <w:p w:rsidR="000B044F" w:rsidRDefault="000B044F" w:rsidP="000B044F">
      <w:pPr>
        <w:autoSpaceDE w:val="0"/>
        <w:autoSpaceDN w:val="0"/>
        <w:adjustRightInd w:val="0"/>
        <w:spacing w:after="200" w:line="240" w:lineRule="auto"/>
        <w:rPr>
          <w:rFonts w:cs="Cambria"/>
          <w:b/>
          <w:sz w:val="21"/>
          <w:szCs w:val="21"/>
          <w:lang w:val="en"/>
        </w:rPr>
      </w:pPr>
      <w:r>
        <w:rPr>
          <w:rFonts w:cs="Cambria"/>
          <w:b/>
          <w:sz w:val="21"/>
          <w:szCs w:val="21"/>
          <w:lang w:val="en"/>
        </w:rPr>
        <w:t>Sprites/Tiles</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Moffett1990 - Floria Baba/Ritos</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DJVenom - Beamos/probably other things</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ChaosMiles07 - Ordon Shield/several other item sprites</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 xml:space="preserve">Leduardo </w:t>
      </w:r>
      <w:r>
        <w:rPr>
          <w:rFonts w:cs="Cambria"/>
          <w:sz w:val="21"/>
          <w:szCs w:val="21"/>
          <w:lang w:val="en"/>
        </w:rPr>
        <w:t>–</w:t>
      </w:r>
      <w:r w:rsidRPr="000B044F">
        <w:rPr>
          <w:rFonts w:cs="Cambria"/>
          <w:sz w:val="21"/>
          <w:szCs w:val="21"/>
          <w:lang w:val="en"/>
        </w:rPr>
        <w:t xml:space="preserve"> Anouki</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Desgardes - Subrosians/Tokay/Zoras</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Inverder - Giga base (ReDead)</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Hero of Time - Big Poe</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 xml:space="preserve">Gazamaluke7377 / msdbzamine </w:t>
      </w:r>
      <w:r>
        <w:rPr>
          <w:rFonts w:cs="Cambria"/>
          <w:sz w:val="21"/>
          <w:szCs w:val="21"/>
          <w:lang w:val="en"/>
        </w:rPr>
        <w:t>–</w:t>
      </w:r>
      <w:r w:rsidRPr="000B044F">
        <w:rPr>
          <w:rFonts w:cs="Cambria"/>
          <w:sz w:val="21"/>
          <w:szCs w:val="21"/>
          <w:lang w:val="en"/>
        </w:rPr>
        <w:t xml:space="preserve"> ReDead</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TroutBoy - Helmaroc base</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NewLink - Helmaroc base</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Pucifur27 - Hyrule guard</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Kleaver</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Linkus</w:t>
      </w:r>
    </w:p>
    <w:p w:rsidR="000B044F" w:rsidRPr="000B044F" w:rsidRDefault="000B044F" w:rsidP="000B044F">
      <w:pPr>
        <w:pStyle w:val="ListParagraph"/>
        <w:numPr>
          <w:ilvl w:val="0"/>
          <w:numId w:val="28"/>
        </w:numPr>
        <w:autoSpaceDE w:val="0"/>
        <w:autoSpaceDN w:val="0"/>
        <w:adjustRightInd w:val="0"/>
        <w:spacing w:after="200" w:line="240" w:lineRule="auto"/>
        <w:rPr>
          <w:rFonts w:cs="Cambria"/>
          <w:b/>
          <w:sz w:val="21"/>
          <w:szCs w:val="21"/>
          <w:lang w:val="en"/>
        </w:rPr>
      </w:pPr>
      <w:r w:rsidRPr="000B044F">
        <w:rPr>
          <w:rFonts w:cs="Cambria"/>
          <w:sz w:val="21"/>
          <w:szCs w:val="21"/>
          <w:lang w:val="en"/>
        </w:rPr>
        <w:t>ZeldaHistorian</w:t>
      </w:r>
    </w:p>
    <w:p w:rsidR="000B044F" w:rsidRDefault="000B044F" w:rsidP="000B044F">
      <w:pPr>
        <w:autoSpaceDE w:val="0"/>
        <w:autoSpaceDN w:val="0"/>
        <w:adjustRightInd w:val="0"/>
        <w:spacing w:after="200" w:line="240" w:lineRule="auto"/>
        <w:rPr>
          <w:rFonts w:cs="Cambria"/>
          <w:b/>
          <w:sz w:val="21"/>
          <w:szCs w:val="21"/>
          <w:lang w:val="en"/>
        </w:rPr>
      </w:pPr>
      <w:r>
        <w:rPr>
          <w:rFonts w:cs="Cambria"/>
          <w:b/>
          <w:sz w:val="21"/>
          <w:szCs w:val="21"/>
          <w:lang w:val="en"/>
        </w:rPr>
        <w:t>Music</w:t>
      </w:r>
    </w:p>
    <w:p w:rsidR="000B044F" w:rsidRPr="000B044F" w:rsidRDefault="000B044F" w:rsidP="000B044F">
      <w:pPr>
        <w:pStyle w:val="ListParagraph"/>
        <w:numPr>
          <w:ilvl w:val="0"/>
          <w:numId w:val="29"/>
        </w:numPr>
        <w:autoSpaceDE w:val="0"/>
        <w:autoSpaceDN w:val="0"/>
        <w:adjustRightInd w:val="0"/>
        <w:spacing w:after="200" w:line="240" w:lineRule="auto"/>
        <w:rPr>
          <w:rFonts w:cs="Cambria"/>
          <w:b/>
          <w:sz w:val="21"/>
          <w:szCs w:val="21"/>
          <w:lang w:val="en"/>
        </w:rPr>
      </w:pPr>
      <w:r w:rsidRPr="000B044F">
        <w:rPr>
          <w:rFonts w:cs="Cambria"/>
          <w:sz w:val="21"/>
          <w:szCs w:val="21"/>
          <w:lang w:val="en"/>
        </w:rPr>
        <w:t>ellebirdy23 (Alisa) - Book of Mudora chamber song (Laruto's Lament)</w:t>
      </w:r>
    </w:p>
    <w:p w:rsidR="000B044F" w:rsidRPr="000B044F" w:rsidRDefault="000B044F" w:rsidP="000B044F">
      <w:pPr>
        <w:pStyle w:val="ListParagraph"/>
        <w:numPr>
          <w:ilvl w:val="0"/>
          <w:numId w:val="29"/>
        </w:numPr>
        <w:autoSpaceDE w:val="0"/>
        <w:autoSpaceDN w:val="0"/>
        <w:adjustRightInd w:val="0"/>
        <w:spacing w:after="200" w:line="240" w:lineRule="auto"/>
        <w:rPr>
          <w:rFonts w:cs="Cambria"/>
          <w:b/>
          <w:sz w:val="21"/>
          <w:szCs w:val="21"/>
          <w:lang w:val="en"/>
        </w:rPr>
      </w:pPr>
      <w:r w:rsidRPr="000B044F">
        <w:rPr>
          <w:rFonts w:cs="Cambria"/>
          <w:sz w:val="21"/>
          <w:szCs w:val="21"/>
          <w:lang w:val="en"/>
        </w:rPr>
        <w:t>Richard Wurth - Interloper Sanctum song (Serendipity)</w:t>
      </w:r>
    </w:p>
    <w:p w:rsidR="000B044F" w:rsidRPr="000B044F" w:rsidRDefault="000B044F" w:rsidP="000B044F">
      <w:pPr>
        <w:pStyle w:val="ListParagraph"/>
        <w:numPr>
          <w:ilvl w:val="0"/>
          <w:numId w:val="29"/>
        </w:numPr>
        <w:autoSpaceDE w:val="0"/>
        <w:autoSpaceDN w:val="0"/>
        <w:adjustRightInd w:val="0"/>
        <w:spacing w:after="200" w:line="240" w:lineRule="auto"/>
        <w:rPr>
          <w:rFonts w:cs="Cambria"/>
          <w:b/>
          <w:sz w:val="21"/>
          <w:szCs w:val="21"/>
          <w:lang w:val="en"/>
        </w:rPr>
      </w:pPr>
      <w:r w:rsidRPr="000B044F">
        <w:rPr>
          <w:rFonts w:cs="Cambria"/>
          <w:sz w:val="21"/>
          <w:szCs w:val="21"/>
          <w:lang w:val="en"/>
        </w:rPr>
        <w:t>Zelda Reorchestrated Team</w:t>
      </w:r>
    </w:p>
    <w:sectPr w:rsidR="000B044F" w:rsidRPr="000B044F" w:rsidSect="0052559C">
      <w:pgSz w:w="12240" w:h="15840"/>
      <w:pgMar w:top="720" w:right="1152" w:bottom="72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299" w:rsidRDefault="00703299">
      <w:pPr>
        <w:spacing w:after="0" w:line="240" w:lineRule="auto"/>
      </w:pPr>
      <w:r>
        <w:separator/>
      </w:r>
    </w:p>
  </w:endnote>
  <w:endnote w:type="continuationSeparator" w:id="0">
    <w:p w:rsidR="00703299" w:rsidRDefault="0070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299" w:rsidRDefault="00703299">
      <w:pPr>
        <w:spacing w:after="0" w:line="240" w:lineRule="auto"/>
      </w:pPr>
      <w:r>
        <w:separator/>
      </w:r>
    </w:p>
  </w:footnote>
  <w:footnote w:type="continuationSeparator" w:id="0">
    <w:p w:rsidR="00703299" w:rsidRDefault="00703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5F26"/>
    <w:multiLevelType w:val="hybridMultilevel"/>
    <w:tmpl w:val="FA808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E424A"/>
    <w:multiLevelType w:val="hybridMultilevel"/>
    <w:tmpl w:val="C58C0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37851"/>
    <w:multiLevelType w:val="hybridMultilevel"/>
    <w:tmpl w:val="2EF2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00B04"/>
    <w:multiLevelType w:val="hybridMultilevel"/>
    <w:tmpl w:val="959C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8014D"/>
    <w:multiLevelType w:val="hybridMultilevel"/>
    <w:tmpl w:val="5080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330BA"/>
    <w:multiLevelType w:val="hybridMultilevel"/>
    <w:tmpl w:val="FFB2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22E7B"/>
    <w:multiLevelType w:val="hybridMultilevel"/>
    <w:tmpl w:val="BF8E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517B8"/>
    <w:multiLevelType w:val="hybridMultilevel"/>
    <w:tmpl w:val="69D2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B2FE7"/>
    <w:multiLevelType w:val="hybridMultilevel"/>
    <w:tmpl w:val="4550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64C2D"/>
    <w:multiLevelType w:val="hybridMultilevel"/>
    <w:tmpl w:val="3D4E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E7461"/>
    <w:multiLevelType w:val="hybridMultilevel"/>
    <w:tmpl w:val="E21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D334C"/>
    <w:multiLevelType w:val="hybridMultilevel"/>
    <w:tmpl w:val="4CCE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F2301"/>
    <w:multiLevelType w:val="hybridMultilevel"/>
    <w:tmpl w:val="E3B6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11FEB678"/>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4" w15:restartNumberingAfterBreak="0">
    <w:nsid w:val="47526571"/>
    <w:multiLevelType w:val="hybridMultilevel"/>
    <w:tmpl w:val="DE0C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30B1A"/>
    <w:multiLevelType w:val="hybridMultilevel"/>
    <w:tmpl w:val="0B3AF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549D8"/>
    <w:multiLevelType w:val="hybridMultilevel"/>
    <w:tmpl w:val="4DFC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9F6C93"/>
    <w:multiLevelType w:val="hybridMultilevel"/>
    <w:tmpl w:val="1716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4"/>
  </w:num>
  <w:num w:numId="14">
    <w:abstractNumId w:val="14"/>
  </w:num>
  <w:num w:numId="15">
    <w:abstractNumId w:val="12"/>
  </w:num>
  <w:num w:numId="16">
    <w:abstractNumId w:val="18"/>
  </w:num>
  <w:num w:numId="17">
    <w:abstractNumId w:val="7"/>
  </w:num>
  <w:num w:numId="18">
    <w:abstractNumId w:val="6"/>
  </w:num>
  <w:num w:numId="19">
    <w:abstractNumId w:val="3"/>
  </w:num>
  <w:num w:numId="20">
    <w:abstractNumId w:val="10"/>
  </w:num>
  <w:num w:numId="21">
    <w:abstractNumId w:val="2"/>
  </w:num>
  <w:num w:numId="22">
    <w:abstractNumId w:val="0"/>
  </w:num>
  <w:num w:numId="23">
    <w:abstractNumId w:val="16"/>
  </w:num>
  <w:num w:numId="24">
    <w:abstractNumId w:val="1"/>
  </w:num>
  <w:num w:numId="25">
    <w:abstractNumId w:val="8"/>
  </w:num>
  <w:num w:numId="26">
    <w:abstractNumId w:val="11"/>
  </w:num>
  <w:num w:numId="27">
    <w:abstractNumId w:val="17"/>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DC"/>
    <w:rsid w:val="000B044F"/>
    <w:rsid w:val="00396572"/>
    <w:rsid w:val="0052559C"/>
    <w:rsid w:val="0058550D"/>
    <w:rsid w:val="005C4890"/>
    <w:rsid w:val="00703299"/>
    <w:rsid w:val="00977AB8"/>
    <w:rsid w:val="00991DDA"/>
    <w:rsid w:val="00C913DC"/>
    <w:rsid w:val="00D97007"/>
    <w:rsid w:val="00E12F22"/>
    <w:rsid w:val="00FC20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A5CAB3-ACD8-4834-BAC7-9D6DBADB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913DC"/>
    <w:pPr>
      <w:keepNext/>
      <w:keepLines/>
      <w:numPr>
        <w:numId w:val="12"/>
      </w:numPr>
      <w:spacing w:before="240" w:after="0"/>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3DC"/>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C913DC"/>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2870">
      <w:bodyDiv w:val="1"/>
      <w:marLeft w:val="0"/>
      <w:marRight w:val="0"/>
      <w:marTop w:val="0"/>
      <w:marBottom w:val="0"/>
      <w:divBdr>
        <w:top w:val="none" w:sz="0" w:space="0" w:color="auto"/>
        <w:left w:val="none" w:sz="0" w:space="0" w:color="auto"/>
        <w:bottom w:val="none" w:sz="0" w:space="0" w:color="auto"/>
        <w:right w:val="none" w:sz="0" w:space="0" w:color="auto"/>
      </w:divBdr>
      <w:divsChild>
        <w:div w:id="1413774331">
          <w:marLeft w:val="0"/>
          <w:marRight w:val="0"/>
          <w:marTop w:val="0"/>
          <w:marBottom w:val="0"/>
          <w:divBdr>
            <w:top w:val="none" w:sz="0" w:space="0" w:color="auto"/>
            <w:left w:val="none" w:sz="0" w:space="0" w:color="auto"/>
            <w:bottom w:val="none" w:sz="0" w:space="0" w:color="auto"/>
            <w:right w:val="none" w:sz="0" w:space="0" w:color="auto"/>
          </w:divBdr>
        </w:div>
      </w:divsChild>
    </w:div>
    <w:div w:id="806775412">
      <w:bodyDiv w:val="1"/>
      <w:marLeft w:val="0"/>
      <w:marRight w:val="0"/>
      <w:marTop w:val="0"/>
      <w:marBottom w:val="0"/>
      <w:divBdr>
        <w:top w:val="none" w:sz="0" w:space="0" w:color="auto"/>
        <w:left w:val="none" w:sz="0" w:space="0" w:color="auto"/>
        <w:bottom w:val="none" w:sz="0" w:space="0" w:color="auto"/>
        <w:right w:val="none" w:sz="0" w:space="0" w:color="auto"/>
      </w:divBdr>
      <w:divsChild>
        <w:div w:id="631446231">
          <w:marLeft w:val="0"/>
          <w:marRight w:val="0"/>
          <w:marTop w:val="0"/>
          <w:marBottom w:val="0"/>
          <w:divBdr>
            <w:top w:val="none" w:sz="0" w:space="0" w:color="auto"/>
            <w:left w:val="none" w:sz="0" w:space="0" w:color="auto"/>
            <w:bottom w:val="none" w:sz="0" w:space="0" w:color="auto"/>
            <w:right w:val="none" w:sz="0" w:space="0" w:color="auto"/>
          </w:divBdr>
        </w:div>
      </w:divsChild>
    </w:div>
    <w:div w:id="884440639">
      <w:bodyDiv w:val="1"/>
      <w:marLeft w:val="0"/>
      <w:marRight w:val="0"/>
      <w:marTop w:val="0"/>
      <w:marBottom w:val="0"/>
      <w:divBdr>
        <w:top w:val="none" w:sz="0" w:space="0" w:color="auto"/>
        <w:left w:val="none" w:sz="0" w:space="0" w:color="auto"/>
        <w:bottom w:val="none" w:sz="0" w:space="0" w:color="auto"/>
        <w:right w:val="none" w:sz="0" w:space="0" w:color="auto"/>
      </w:divBdr>
      <w:divsChild>
        <w:div w:id="200823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wrightmat/zb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ites.google.com/site/zeldab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righ\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D74E1D22-93DB-4383-8A03-F43013CCE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87</TotalTime>
  <Pages>13</Pages>
  <Words>5405</Words>
  <Characters>30813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Wright</dc:creator>
  <cp:keywords/>
  <dc:description/>
  <cp:lastModifiedBy>Matt Wright</cp:lastModifiedBy>
  <cp:revision>3</cp:revision>
  <dcterms:created xsi:type="dcterms:W3CDTF">2015-11-01T01:48:00Z</dcterms:created>
  <dcterms:modified xsi:type="dcterms:W3CDTF">2015-11-01T03:17:00Z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